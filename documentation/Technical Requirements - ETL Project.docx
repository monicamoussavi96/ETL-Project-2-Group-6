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384BE" w14:textId="77777777" w:rsidR="000D6175" w:rsidRPr="008049C4" w:rsidRDefault="000D6175" w:rsidP="00024E34">
      <w:pPr>
        <w:shd w:val="clear" w:color="auto" w:fill="0070C0"/>
        <w:rPr>
          <w:rFonts w:cs="Calibri"/>
        </w:rPr>
      </w:pPr>
    </w:p>
    <w:p w14:paraId="54C384BF" w14:textId="4CDA304F" w:rsidR="000D6175" w:rsidRPr="008049C4" w:rsidRDefault="001803AE">
      <w:pPr>
        <w:rPr>
          <w:rFonts w:cs="Calibri"/>
        </w:rPr>
      </w:pPr>
      <w:r>
        <w:rPr>
          <w:noProof/>
        </w:rPr>
        <w:drawing>
          <wp:inline distT="0" distB="0" distL="0" distR="0" wp14:anchorId="0D675A1E" wp14:editId="50F8E426">
            <wp:extent cx="3028950" cy="3048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3AE">
        <w:drawing>
          <wp:inline distT="0" distB="0" distL="0" distR="0" wp14:anchorId="5374A49D" wp14:editId="3CDC062F">
            <wp:extent cx="3028950" cy="3048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3AE">
        <w:drawing>
          <wp:inline distT="0" distB="0" distL="0" distR="0" wp14:anchorId="697C36F1" wp14:editId="5D549922">
            <wp:extent cx="3028950" cy="3048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0BE" w:rsidRPr="008049C4">
        <w:rPr>
          <w:rFonts w:cs="Calibri"/>
          <w:noProof/>
          <w:lang w:bidi="ar-SA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 wp14:anchorId="54C385AC" wp14:editId="33DDF0B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57745" cy="9519920"/>
                <wp:effectExtent l="0" t="0" r="26670" b="2667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57745" cy="9519920"/>
                          <a:chOff x="321" y="411"/>
                          <a:chExt cx="11600" cy="15018"/>
                        </a:xfrm>
                        <a:solidFill>
                          <a:srgbClr val="0070C0"/>
                        </a:solidFill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21" y="411"/>
                            <a:ext cx="11600" cy="15018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4" y="444"/>
                            <a:ext cx="11527" cy="1790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4C385B7" w14:textId="6BE4BE20" w:rsidR="00AE58F1" w:rsidRPr="00923AE0" w:rsidRDefault="00473A2D">
                              <w:pPr>
                                <w:pStyle w:val="NoSpacing"/>
                                <w:rPr>
                                  <w:b/>
                                  <w:smallCaps/>
                                  <w:color w:val="FFFFFF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FFFFFF"/>
                                  <w:sz w:val="96"/>
                                  <w:szCs w:val="96"/>
                                </w:rPr>
                                <w:t>SMU</w:t>
                              </w:r>
                              <w:r w:rsidR="00024E34">
                                <w:rPr>
                                  <w:b/>
                                  <w:smallCaps/>
                                  <w:color w:val="FFFFFF"/>
                                  <w:sz w:val="96"/>
                                  <w:szCs w:val="96"/>
                                </w:rPr>
                                <w:t xml:space="preserve"> - </w:t>
                              </w:r>
                              <w:r>
                                <w:rPr>
                                  <w:b/>
                                  <w:smallCaps/>
                                  <w:color w:val="FFFFFF"/>
                                  <w:sz w:val="96"/>
                                  <w:szCs w:val="96"/>
                                </w:rPr>
                                <w:t xml:space="preserve">Data Science </w:t>
                              </w:r>
                            </w:p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54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245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37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28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4C385B8" w14:textId="4B18B984" w:rsidR="00AE58F1" w:rsidRDefault="00AE58F1">
                              <w:pPr>
                                <w:pStyle w:val="NoSpacing"/>
                                <w:rPr>
                                  <w:rFonts w:ascii="Cambria" w:hAnsi="Cambria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FFFF" w:themeColor="background1"/>
                                  <w:sz w:val="56"/>
                                  <w:szCs w:val="56"/>
                                </w:rPr>
                                <w:t>2</w:t>
                              </w:r>
                              <w:r w:rsidR="00B44748">
                                <w:rPr>
                                  <w:rFonts w:ascii="Cambria" w:hAnsi="Cambria"/>
                                  <w:color w:val="FFFFFF" w:themeColor="background1"/>
                                  <w:sz w:val="56"/>
                                  <w:szCs w:val="56"/>
                                </w:rPr>
                                <w:t>0</w:t>
                              </w:r>
                              <w:r w:rsidR="00024E34">
                                <w:rPr>
                                  <w:rFonts w:ascii="Cambria" w:hAnsi="Cambria"/>
                                  <w:color w:val="FFFFFF" w:themeColor="background1"/>
                                  <w:sz w:val="56"/>
                                  <w:szCs w:val="56"/>
                                </w:rPr>
                                <w:t>20</w:t>
                              </w:r>
                            </w:p>
                            <w:p w14:paraId="54C385B9" w14:textId="77777777" w:rsidR="00AE58F1" w:rsidRPr="00923AE0" w:rsidRDefault="00AE58F1">
                              <w:pPr>
                                <w:pStyle w:val="NoSpacing"/>
                                <w:rPr>
                                  <w:rFonts w:ascii="Cambria" w:hAnsi="Cambria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54" y="2263"/>
                            <a:ext cx="8643" cy="7316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4C385BA" w14:textId="2AB541C7" w:rsidR="00DE62ED" w:rsidRDefault="00024E34">
                              <w:pPr>
                                <w:jc w:val="right"/>
                                <w:rPr>
                                  <w:color w:val="FFFFF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color w:val="FFFFFF"/>
                                  <w:sz w:val="52"/>
                                  <w:szCs w:val="52"/>
                                </w:rPr>
                                <w:t>ETL Project – Group 6</w:t>
                              </w:r>
                            </w:p>
                            <w:p w14:paraId="54C385BB" w14:textId="77777777" w:rsidR="00AE58F1" w:rsidRPr="008C155D" w:rsidRDefault="00AE58F1">
                              <w:pPr>
                                <w:jc w:val="right"/>
                                <w:rPr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/>
                                  <w:sz w:val="40"/>
                                  <w:szCs w:val="40"/>
                                </w:rPr>
                                <w:t>R</w:t>
                              </w:r>
                              <w:r w:rsidRPr="008C155D">
                                <w:rPr>
                                  <w:color w:val="FFFFFF"/>
                                  <w:sz w:val="40"/>
                                  <w:szCs w:val="40"/>
                                </w:rPr>
                                <w:t>equirements Document</w:t>
                              </w:r>
                            </w:p>
                            <w:p w14:paraId="18D0B953" w14:textId="77777777" w:rsidR="00024E34" w:rsidRDefault="002D6F67">
                              <w:pPr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>Author</w:t>
                              </w:r>
                              <w:r w:rsidR="00024E34"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 xml:space="preserve">s – </w:t>
                              </w:r>
                            </w:p>
                            <w:p w14:paraId="4B9E16C3" w14:textId="183802AE" w:rsidR="00024E34" w:rsidRDefault="00024E34">
                              <w:pPr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>Stephanie Smith</w:t>
                              </w:r>
                            </w:p>
                            <w:p w14:paraId="61B3C990" w14:textId="77777777" w:rsidR="00024E34" w:rsidRDefault="00024E34">
                              <w:pPr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>Cenez Tindoc</w:t>
                              </w:r>
                            </w:p>
                            <w:p w14:paraId="1D3E1724" w14:textId="4948776C" w:rsidR="00024E34" w:rsidRDefault="00024E34">
                              <w:pPr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 xml:space="preserve"> Monica Moussavi</w:t>
                              </w:r>
                            </w:p>
                            <w:p w14:paraId="3504B650" w14:textId="77777777" w:rsidR="00024E34" w:rsidRDefault="00024E34">
                              <w:pPr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 xml:space="preserve"> Henry Greyner</w:t>
                              </w:r>
                            </w:p>
                            <w:p w14:paraId="54C385BC" w14:textId="57B0CF11" w:rsidR="00AE58F1" w:rsidRDefault="00024E34">
                              <w:pPr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bookmarkStart w:id="0" w:name="_GoBack"/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 xml:space="preserve"> R. Shane Livingston</w:t>
                              </w:r>
                            </w:p>
                            <w:bookmarkEnd w:id="0"/>
                            <w:p w14:paraId="567C24A9" w14:textId="77777777" w:rsidR="00024E34" w:rsidRPr="00024E34" w:rsidRDefault="00024E34" w:rsidP="00024E34">
                              <w:pPr>
                                <w:pStyle w:val="BodyText"/>
                              </w:pPr>
                            </w:p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028" y="2263"/>
                            <a:ext cx="2859" cy="731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028" y="10710"/>
                            <a:ext cx="2859" cy="3937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54" y="14677"/>
                            <a:ext cx="11527" cy="71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4C385BD" w14:textId="64729B9A" w:rsidR="00AE58F1" w:rsidRPr="008C155D" w:rsidRDefault="00024E34">
                              <w:pPr>
                                <w:pStyle w:val="NoSpacing"/>
                                <w:jc w:val="center"/>
                                <w:rPr>
                                  <w:smallCaps/>
                                  <w:color w:val="FFFFFF"/>
                                  <w:spacing w:val="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mallCaps/>
                                  <w:color w:val="FFFFFF"/>
                                  <w:spacing w:val="60"/>
                                  <w:sz w:val="28"/>
                                  <w:szCs w:val="28"/>
                                </w:rPr>
                                <w:t>SMU University, Dallas, Texas 75205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54" y="10710"/>
                            <a:ext cx="8643" cy="3937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54C385AC" id="Group 2" o:spid="_x0000_s1026" style="position:absolute;margin-left:0;margin-top:0;width:579.35pt;height:749.6pt;z-index:251657728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" o:allowincell="f">
                <v:rect id="Rectangle 3" o:spid="_x0000_s1027" style="position:absolute;left:321;top:411;width:11600;height:15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" filled="f"/>
                <v:rect id="Rectangle 4" o:spid="_x0000_s1028" style="position:absolute;left:354;top:444;width:11527;height:1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" filled="f" strokecolor="#f2f2f2 [3041]" strokeweight="3pt">
                  <v:shadow on="t" color="#3a481d [1609]" opacity=".5" offset="1pt"/>
                  <v:textbox inset="18pt,,18pt">
                    <w:txbxContent>
                      <w:p w14:paraId="54C385B7" w14:textId="6BE4BE20" w:rsidR="00AE58F1" w:rsidRPr="00923AE0" w:rsidRDefault="00473A2D">
                        <w:pPr>
                          <w:pStyle w:val="NoSpacing"/>
                          <w:rPr>
                            <w:b/>
                            <w:smallCaps/>
                            <w:color w:val="FFFFFF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smallCaps/>
                            <w:color w:val="FFFFFF"/>
                            <w:sz w:val="96"/>
                            <w:szCs w:val="96"/>
                          </w:rPr>
                          <w:t>SMU</w:t>
                        </w:r>
                        <w:r w:rsidR="00024E34">
                          <w:rPr>
                            <w:b/>
                            <w:smallCaps/>
                            <w:color w:val="FFFFFF"/>
                            <w:sz w:val="96"/>
                            <w:szCs w:val="96"/>
                          </w:rPr>
                          <w:t xml:space="preserve"> - </w:t>
                        </w:r>
                        <w:r>
                          <w:rPr>
                            <w:b/>
                            <w:smallCaps/>
                            <w:color w:val="FFFFFF"/>
                            <w:sz w:val="96"/>
                            <w:szCs w:val="96"/>
                          </w:rPr>
                          <w:t xml:space="preserve">Data Science </w:t>
                        </w:r>
                      </w:p>
                    </w:txbxContent>
                  </v:textbox>
                </v:rect>
                <v:rect id="Rectangle 5" o:spid="_x0000_s1029" style="position:absolute;left:354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" fillcolor="red" strokecolor="#f2f2f2 [3041]" strokeweight="3pt">
                  <v:shadow on="t" color="#4e6128 [1606]" opacity=".5" offset="1pt"/>
                </v:rect>
                <v:rect id="Rectangle 6" o:spid="_x0000_s1030" style="position:absolute;left:3245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" fillcolor="red" strokecolor="#f2f2f2 [3041]" strokeweight="3pt">
                  <v:shadow on="t" color="#4e6128 [1606]" opacity=".5" offset="1pt"/>
                </v:rect>
                <v:rect id="Rectangle 7" o:spid="_x0000_s1031" style="position:absolute;left:6137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" fillcolor="red" strokecolor="#f2f2f2 [3041]" strokeweight="3pt">
                  <v:shadow on="t" color="#4e6128 [1606]" opacity=".5" offset="1pt"/>
                </v:rect>
                <v:rect id="Rectangle 8" o:spid="_x0000_s1032" style="position:absolute;left:9028;top:9607;width:2860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" fillcolor="red" strokecolor="#f2f2f2 [3041]" strokeweight="3pt">
                  <v:shadow on="t" color="#4e6128 [1606]" opacity=".5" offset="1pt"/>
                  <v:textbox>
                    <w:txbxContent>
                      <w:p w14:paraId="54C385B8" w14:textId="4B18B984" w:rsidR="00AE58F1" w:rsidRDefault="00AE58F1">
                        <w:pPr>
                          <w:pStyle w:val="NoSpacing"/>
                          <w:rPr>
                            <w:rFonts w:ascii="Cambria" w:hAnsi="Cambria"/>
                            <w:color w:val="FFFFFF" w:themeColor="background1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ambria" w:hAnsi="Cambria"/>
                            <w:color w:val="FFFFFF" w:themeColor="background1"/>
                            <w:sz w:val="56"/>
                            <w:szCs w:val="56"/>
                          </w:rPr>
                          <w:t>2</w:t>
                        </w:r>
                        <w:r w:rsidR="00B44748">
                          <w:rPr>
                            <w:rFonts w:ascii="Cambria" w:hAnsi="Cambria"/>
                            <w:color w:val="FFFFFF" w:themeColor="background1"/>
                            <w:sz w:val="56"/>
                            <w:szCs w:val="56"/>
                          </w:rPr>
                          <w:t>0</w:t>
                        </w:r>
                        <w:r w:rsidR="00024E34">
                          <w:rPr>
                            <w:rFonts w:ascii="Cambria" w:hAnsi="Cambria"/>
                            <w:color w:val="FFFFFF" w:themeColor="background1"/>
                            <w:sz w:val="56"/>
                            <w:szCs w:val="56"/>
                          </w:rPr>
                          <w:t>20</w:t>
                        </w:r>
                      </w:p>
                      <w:p w14:paraId="54C385B9" w14:textId="77777777" w:rsidR="00AE58F1" w:rsidRPr="00923AE0" w:rsidRDefault="00AE58F1">
                        <w:pPr>
                          <w:pStyle w:val="NoSpacing"/>
                          <w:rPr>
                            <w:rFonts w:ascii="Cambria" w:hAnsi="Cambria"/>
                            <w:color w:val="FFFFFF" w:themeColor="background1"/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rect>
                <v:rect id="Rectangle 9" o:spid="_x0000_s1033" style="position:absolute;left:354;top:2263;width:864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" filled="f" strokecolor="#f2f2f2 [3041]" strokeweight="3pt">
                  <v:shadow on="t" color="#4e6128 [1606]" opacity=".5" offset="1pt"/>
                  <v:textbox inset="18pt,,18pt">
                    <w:txbxContent>
                      <w:p w14:paraId="54C385BA" w14:textId="2AB541C7" w:rsidR="00DE62ED" w:rsidRDefault="00024E34">
                        <w:pPr>
                          <w:jc w:val="right"/>
                          <w:rPr>
                            <w:color w:val="FFFFFF"/>
                            <w:sz w:val="52"/>
                            <w:szCs w:val="52"/>
                          </w:rPr>
                        </w:pPr>
                        <w:r>
                          <w:rPr>
                            <w:color w:val="FFFFFF"/>
                            <w:sz w:val="52"/>
                            <w:szCs w:val="52"/>
                          </w:rPr>
                          <w:t>ETL Project – Group 6</w:t>
                        </w:r>
                      </w:p>
                      <w:p w14:paraId="54C385BB" w14:textId="77777777" w:rsidR="00AE58F1" w:rsidRPr="008C155D" w:rsidRDefault="00AE58F1">
                        <w:pPr>
                          <w:jc w:val="right"/>
                          <w:rPr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/>
                            <w:sz w:val="40"/>
                            <w:szCs w:val="40"/>
                          </w:rPr>
                          <w:t>R</w:t>
                        </w:r>
                        <w:r w:rsidRPr="008C155D">
                          <w:rPr>
                            <w:color w:val="FFFFFF"/>
                            <w:sz w:val="40"/>
                            <w:szCs w:val="40"/>
                          </w:rPr>
                          <w:t>equirements Document</w:t>
                        </w:r>
                      </w:p>
                      <w:p w14:paraId="18D0B953" w14:textId="77777777" w:rsidR="00024E34" w:rsidRDefault="002D6F67">
                        <w:pPr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/>
                            <w:sz w:val="28"/>
                            <w:szCs w:val="28"/>
                          </w:rPr>
                          <w:t>Author</w:t>
                        </w:r>
                        <w:r w:rsidR="00024E34">
                          <w:rPr>
                            <w:color w:val="FFFFFF"/>
                            <w:sz w:val="28"/>
                            <w:szCs w:val="28"/>
                          </w:rPr>
                          <w:t xml:space="preserve">s – </w:t>
                        </w:r>
                      </w:p>
                      <w:p w14:paraId="4B9E16C3" w14:textId="183802AE" w:rsidR="00024E34" w:rsidRDefault="00024E34">
                        <w:pPr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/>
                            <w:sz w:val="28"/>
                            <w:szCs w:val="28"/>
                          </w:rPr>
                          <w:t>Stephanie Smith</w:t>
                        </w:r>
                      </w:p>
                      <w:p w14:paraId="61B3C990" w14:textId="77777777" w:rsidR="00024E34" w:rsidRDefault="00024E34">
                        <w:pPr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/>
                            <w:sz w:val="28"/>
                            <w:szCs w:val="28"/>
                          </w:rPr>
                          <w:t>Cenez Tindoc</w:t>
                        </w:r>
                      </w:p>
                      <w:p w14:paraId="1D3E1724" w14:textId="4948776C" w:rsidR="00024E34" w:rsidRDefault="00024E34">
                        <w:pPr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/>
                            <w:sz w:val="28"/>
                            <w:szCs w:val="28"/>
                          </w:rPr>
                          <w:t xml:space="preserve"> Monica Moussavi</w:t>
                        </w:r>
                      </w:p>
                      <w:p w14:paraId="3504B650" w14:textId="77777777" w:rsidR="00024E34" w:rsidRDefault="00024E34">
                        <w:pPr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/>
                            <w:sz w:val="28"/>
                            <w:szCs w:val="28"/>
                          </w:rPr>
                          <w:t xml:space="preserve"> Henry Greyner</w:t>
                        </w:r>
                      </w:p>
                      <w:p w14:paraId="54C385BC" w14:textId="57B0CF11" w:rsidR="00AE58F1" w:rsidRDefault="00024E34">
                        <w:pPr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bookmarkStart w:id="1" w:name="_GoBack"/>
                        <w:r>
                          <w:rPr>
                            <w:color w:val="FFFFFF"/>
                            <w:sz w:val="28"/>
                            <w:szCs w:val="28"/>
                          </w:rPr>
                          <w:t xml:space="preserve"> R. Shane Livingston</w:t>
                        </w:r>
                      </w:p>
                      <w:bookmarkEnd w:id="1"/>
                      <w:p w14:paraId="567C24A9" w14:textId="77777777" w:rsidR="00024E34" w:rsidRPr="00024E34" w:rsidRDefault="00024E34" w:rsidP="00024E34">
                        <w:pPr>
                          <w:pStyle w:val="BodyText"/>
                        </w:pPr>
                      </w:p>
                    </w:txbxContent>
                  </v:textbox>
                </v:rect>
                <v:rect id="Rectangle 10" o:spid="_x0000_s1034" style="position:absolute;left:9028;top:2263;width:2859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" fillcolor="red" strokecolor="#f2f2f2 [3041]" strokeweight="3pt">
                  <v:shadow on="t" color="#77913d [1607]" opacity=".5" offset="1pt"/>
                </v:rect>
                <v:rect id="Rectangle 12" o:spid="_x0000_s1035" style="position:absolute;left:9028;top:10710;width:285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" filled="f" strokecolor="#f2f2f2 [3041]" strokeweight="3pt">
                  <v:shadow on="t" color="#4e6128 [1606]" opacity=".5" offset="1pt"/>
                </v:rect>
                <v:rect id="Rectangle 13" o:spid="_x0000_s1036" style="position:absolute;left:354;top:14677;width:11527;height: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" fillcolor="red" strokecolor="#f2f2f2 [3041]" strokeweight="3pt">
                  <v:shadow on="t" color="#3a481d [1608]" opacity=".5" offset="1pt"/>
                  <v:textbox>
                    <w:txbxContent>
                      <w:p w14:paraId="54C385BD" w14:textId="64729B9A" w:rsidR="00AE58F1" w:rsidRPr="008C155D" w:rsidRDefault="00024E34">
                        <w:pPr>
                          <w:pStyle w:val="NoSpacing"/>
                          <w:jc w:val="center"/>
                          <w:rPr>
                            <w:smallCaps/>
                            <w:color w:val="FFFFFF"/>
                            <w:spacing w:val="60"/>
                            <w:sz w:val="28"/>
                            <w:szCs w:val="28"/>
                          </w:rPr>
                        </w:pPr>
                        <w:r>
                          <w:rPr>
                            <w:smallCaps/>
                            <w:color w:val="FFFFFF"/>
                            <w:spacing w:val="60"/>
                            <w:sz w:val="28"/>
                            <w:szCs w:val="28"/>
                          </w:rPr>
                          <w:t>SMU University, Dallas, Texas 75205</w:t>
                        </w:r>
                      </w:p>
                    </w:txbxContent>
                  </v:textbox>
                </v:rect>
                <v:rect id="Rectangle 11" o:spid="_x0000_s1037" style="position:absolute;left:354;top:10710;width:8643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" filled="f" strokecolor="#f2f2f2 [3041]" strokeweight="3pt">
                  <v:shadow on="t" color="#77913d [1607]" opacity=".5" offset="1pt"/>
                </v:rect>
                <w10:wrap anchorx="page" anchory="page"/>
              </v:group>
            </w:pict>
          </mc:Fallback>
        </mc:AlternateContent>
      </w:r>
      <w:r>
        <w:rPr>
          <w:rFonts w:cs="Calibri"/>
          <w:noProof/>
        </w:rPr>
        <w:drawing>
          <wp:inline distT="0" distB="0" distL="0" distR="0" wp14:anchorId="0C17F785" wp14:editId="69E47651">
            <wp:extent cx="2103120" cy="21151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1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Calibri"/>
          <w:noProof/>
        </w:rPr>
        <w:drawing>
          <wp:inline distT="0" distB="0" distL="0" distR="0" wp14:anchorId="41B90E2E" wp14:editId="75ADE795">
            <wp:extent cx="2103120" cy="21151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1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C384C0" w14:textId="77777777" w:rsidR="000D6175" w:rsidRPr="008049C4" w:rsidRDefault="000D6175">
      <w:pPr>
        <w:rPr>
          <w:rFonts w:cs="Calibri"/>
        </w:rPr>
      </w:pPr>
      <w:r w:rsidRPr="008049C4">
        <w:rPr>
          <w:rFonts w:cs="Calibri"/>
        </w:rPr>
        <w:br w:type="page"/>
      </w:r>
    </w:p>
    <w:p w14:paraId="54C384C1" w14:textId="77777777" w:rsidR="00736E5C" w:rsidRPr="008049C4" w:rsidRDefault="00736E5C" w:rsidP="00736E5C">
      <w:pPr>
        <w:pStyle w:val="TOCHeading"/>
        <w:numPr>
          <w:ilvl w:val="0"/>
          <w:numId w:val="0"/>
        </w:numPr>
        <w:rPr>
          <w:rFonts w:ascii="Calibri" w:hAnsi="Calibri" w:cs="Calibri"/>
        </w:rPr>
      </w:pPr>
      <w:r w:rsidRPr="008049C4">
        <w:rPr>
          <w:rFonts w:ascii="Calibri" w:hAnsi="Calibri" w:cs="Calibri"/>
        </w:rPr>
        <w:lastRenderedPageBreak/>
        <w:t>Table of Contents</w:t>
      </w:r>
    </w:p>
    <w:p w14:paraId="54C384C2" w14:textId="18A5EDEA" w:rsidR="0090176E" w:rsidRPr="008049C4" w:rsidRDefault="007818DB">
      <w:pPr>
        <w:pStyle w:val="TOC1"/>
        <w:rPr>
          <w:rFonts w:eastAsiaTheme="minorEastAsia" w:cs="Calibri"/>
          <w:noProof/>
          <w:lang w:bidi="ar-SA"/>
        </w:rPr>
      </w:pPr>
      <w:r w:rsidRPr="008049C4">
        <w:rPr>
          <w:rFonts w:cs="Calibri"/>
        </w:rPr>
        <w:fldChar w:fldCharType="begin"/>
      </w:r>
      <w:r w:rsidR="00736E5C" w:rsidRPr="008049C4">
        <w:rPr>
          <w:rFonts w:cs="Calibri"/>
        </w:rPr>
        <w:instrText xml:space="preserve"> TOC \o "1-3" \h \z \u </w:instrText>
      </w:r>
      <w:r w:rsidRPr="008049C4">
        <w:rPr>
          <w:rFonts w:cs="Calibri"/>
        </w:rPr>
        <w:fldChar w:fldCharType="separate"/>
      </w:r>
      <w:hyperlink w:anchor="_Toc381186303" w:history="1">
        <w:r w:rsidR="0090176E" w:rsidRPr="008049C4">
          <w:rPr>
            <w:rStyle w:val="Hyperlink"/>
            <w:rFonts w:cs="Calibri"/>
            <w:noProof/>
          </w:rPr>
          <w:t>I.</w:t>
        </w:r>
        <w:r w:rsidR="0090176E" w:rsidRPr="008049C4">
          <w:rPr>
            <w:rFonts w:eastAsiaTheme="minorEastAsia" w:cs="Calibri"/>
            <w:noProof/>
            <w:lang w:bidi="ar-SA"/>
          </w:rPr>
          <w:tab/>
        </w:r>
        <w:r w:rsidR="0090176E" w:rsidRPr="008049C4">
          <w:rPr>
            <w:rStyle w:val="Hyperlink"/>
            <w:rFonts w:cs="Calibri"/>
            <w:noProof/>
          </w:rPr>
          <w:t>Overview</w:t>
        </w:r>
        <w:r w:rsidR="009267CF">
          <w:rPr>
            <w:rFonts w:cs="Calibri"/>
            <w:noProof/>
            <w:webHidden/>
          </w:rPr>
          <w:t xml:space="preserve">………………………………………………………………………………………………………………………………………………………………...  </w:t>
        </w:r>
        <w:r w:rsidRPr="008049C4">
          <w:rPr>
            <w:rFonts w:cs="Calibri"/>
            <w:noProof/>
            <w:webHidden/>
          </w:rPr>
          <w:fldChar w:fldCharType="begin"/>
        </w:r>
        <w:r w:rsidR="0090176E" w:rsidRPr="008049C4">
          <w:rPr>
            <w:rFonts w:cs="Calibri"/>
            <w:noProof/>
            <w:webHidden/>
          </w:rPr>
          <w:instrText xml:space="preserve"> PAGEREF _Toc381186303 \h </w:instrText>
        </w:r>
        <w:r w:rsidRPr="008049C4">
          <w:rPr>
            <w:rFonts w:cs="Calibri"/>
            <w:noProof/>
            <w:webHidden/>
          </w:rPr>
        </w:r>
        <w:r w:rsidRPr="008049C4">
          <w:rPr>
            <w:rFonts w:cs="Calibri"/>
            <w:noProof/>
            <w:webHidden/>
          </w:rPr>
          <w:fldChar w:fldCharType="separate"/>
        </w:r>
        <w:r w:rsidR="00487CE1">
          <w:rPr>
            <w:rFonts w:cs="Calibri"/>
            <w:noProof/>
            <w:webHidden/>
          </w:rPr>
          <w:t>3</w:t>
        </w:r>
        <w:r w:rsidRPr="008049C4">
          <w:rPr>
            <w:rFonts w:cs="Calibri"/>
            <w:noProof/>
            <w:webHidden/>
          </w:rPr>
          <w:fldChar w:fldCharType="end"/>
        </w:r>
      </w:hyperlink>
    </w:p>
    <w:p w14:paraId="54C384C4" w14:textId="54D69373" w:rsidR="0090176E" w:rsidRDefault="00954D24">
      <w:pPr>
        <w:pStyle w:val="TOC1"/>
        <w:rPr>
          <w:rFonts w:cs="Calibri"/>
          <w:noProof/>
        </w:rPr>
      </w:pPr>
      <w:hyperlink w:anchor="_Toc381186305" w:history="1">
        <w:r w:rsidR="0090176E" w:rsidRPr="008049C4">
          <w:rPr>
            <w:rStyle w:val="Hyperlink"/>
            <w:rFonts w:cs="Calibri"/>
            <w:noProof/>
          </w:rPr>
          <w:t>II.</w:t>
        </w:r>
        <w:r w:rsidR="0090176E" w:rsidRPr="008049C4">
          <w:rPr>
            <w:rFonts w:eastAsiaTheme="minorEastAsia" w:cs="Calibri"/>
            <w:noProof/>
            <w:lang w:bidi="ar-SA"/>
          </w:rPr>
          <w:tab/>
        </w:r>
        <w:r w:rsidR="0090176E" w:rsidRPr="008049C4">
          <w:rPr>
            <w:rStyle w:val="Hyperlink"/>
            <w:rFonts w:cs="Calibri"/>
            <w:noProof/>
          </w:rPr>
          <w:t>System Information</w:t>
        </w:r>
        <w:r w:rsidR="009267CF">
          <w:rPr>
            <w:rStyle w:val="Hyperlink"/>
            <w:rFonts w:cs="Calibri"/>
            <w:noProof/>
          </w:rPr>
          <w:t xml:space="preserve">…………………………………………………………………………………………………………………………………………………  </w:t>
        </w:r>
        <w:r w:rsidR="007818DB" w:rsidRPr="008049C4">
          <w:rPr>
            <w:rFonts w:cs="Calibri"/>
            <w:noProof/>
            <w:webHidden/>
          </w:rPr>
          <w:fldChar w:fldCharType="begin"/>
        </w:r>
        <w:r w:rsidR="0090176E" w:rsidRPr="008049C4">
          <w:rPr>
            <w:rFonts w:cs="Calibri"/>
            <w:noProof/>
            <w:webHidden/>
          </w:rPr>
          <w:instrText xml:space="preserve"> PAGEREF _Toc381186305 \h </w:instrText>
        </w:r>
        <w:r w:rsidR="007818DB" w:rsidRPr="008049C4">
          <w:rPr>
            <w:rFonts w:cs="Calibri"/>
            <w:noProof/>
            <w:webHidden/>
          </w:rPr>
        </w:r>
        <w:r w:rsidR="007818DB" w:rsidRPr="008049C4">
          <w:rPr>
            <w:rFonts w:cs="Calibri"/>
            <w:noProof/>
            <w:webHidden/>
          </w:rPr>
          <w:fldChar w:fldCharType="separate"/>
        </w:r>
        <w:r w:rsidR="00487CE1">
          <w:rPr>
            <w:rFonts w:cs="Calibri"/>
            <w:noProof/>
            <w:webHidden/>
          </w:rPr>
          <w:t>3</w:t>
        </w:r>
        <w:r w:rsidR="007818DB" w:rsidRPr="008049C4">
          <w:rPr>
            <w:rFonts w:cs="Calibri"/>
            <w:noProof/>
            <w:webHidden/>
          </w:rPr>
          <w:fldChar w:fldCharType="end"/>
        </w:r>
      </w:hyperlink>
    </w:p>
    <w:p w14:paraId="33A6DE23" w14:textId="20DA2371" w:rsidR="009267CF" w:rsidRPr="009267CF" w:rsidRDefault="009267CF" w:rsidP="009267CF">
      <w:pPr>
        <w:rPr>
          <w:rFonts w:eastAsiaTheme="minorEastAsia"/>
        </w:rPr>
      </w:pPr>
      <w:hyperlink w:anchor="_Toc381186306" w:history="1">
        <w:r w:rsidRPr="008049C4">
          <w:rPr>
            <w:rStyle w:val="Hyperlink"/>
            <w:rFonts w:cs="Calibri"/>
            <w:noProof/>
          </w:rPr>
          <w:t>III.</w:t>
        </w:r>
        <w:r>
          <w:rPr>
            <w:rFonts w:eastAsiaTheme="minorEastAsia" w:cs="Calibri"/>
            <w:noProof/>
            <w:lang w:bidi="ar-SA"/>
          </w:rPr>
          <w:t xml:space="preserve">     GitHub Folder Structure and Run Order </w:t>
        </w:r>
        <w:r>
          <w:rPr>
            <w:rStyle w:val="Hyperlink"/>
            <w:rFonts w:cs="Calibri"/>
            <w:noProof/>
          </w:rPr>
          <w:t xml:space="preserve">…………………………………………………………………………………………………………………. </w:t>
        </w:r>
        <w:r w:rsidRPr="008049C4">
          <w:rPr>
            <w:rFonts w:cs="Calibri"/>
            <w:noProof/>
            <w:webHidden/>
          </w:rPr>
          <w:fldChar w:fldCharType="begin"/>
        </w:r>
        <w:r w:rsidRPr="008049C4">
          <w:rPr>
            <w:rFonts w:cs="Calibri"/>
            <w:noProof/>
            <w:webHidden/>
          </w:rPr>
          <w:instrText xml:space="preserve"> PAGEREF _Toc381186306 \h </w:instrText>
        </w:r>
        <w:r w:rsidRPr="008049C4">
          <w:rPr>
            <w:rFonts w:cs="Calibri"/>
            <w:noProof/>
            <w:webHidden/>
          </w:rPr>
        </w:r>
        <w:r w:rsidRPr="008049C4">
          <w:rPr>
            <w:rFonts w:cs="Calibri"/>
            <w:noProof/>
            <w:webHidden/>
          </w:rPr>
          <w:fldChar w:fldCharType="separate"/>
        </w:r>
        <w:r w:rsidR="00487CE1">
          <w:rPr>
            <w:rFonts w:cs="Calibri"/>
            <w:noProof/>
            <w:webHidden/>
          </w:rPr>
          <w:t>5</w:t>
        </w:r>
        <w:r w:rsidRPr="008049C4">
          <w:rPr>
            <w:rFonts w:cs="Calibri"/>
            <w:noProof/>
            <w:webHidden/>
          </w:rPr>
          <w:fldChar w:fldCharType="end"/>
        </w:r>
      </w:hyperlink>
    </w:p>
    <w:p w14:paraId="54C384C5" w14:textId="52CA96A6" w:rsidR="0090176E" w:rsidRDefault="00954D24">
      <w:pPr>
        <w:pStyle w:val="TOC1"/>
        <w:rPr>
          <w:rFonts w:cs="Calibri"/>
          <w:noProof/>
        </w:rPr>
      </w:pPr>
      <w:hyperlink w:anchor="_Toc381186306" w:history="1">
        <w:r w:rsidR="0090176E" w:rsidRPr="008049C4">
          <w:rPr>
            <w:rStyle w:val="Hyperlink"/>
            <w:rFonts w:cs="Calibri"/>
            <w:noProof/>
          </w:rPr>
          <w:t>I</w:t>
        </w:r>
        <w:r w:rsidR="009267CF">
          <w:rPr>
            <w:rStyle w:val="Hyperlink"/>
            <w:rFonts w:cs="Calibri"/>
            <w:noProof/>
          </w:rPr>
          <w:t>V</w:t>
        </w:r>
        <w:r w:rsidR="0090176E" w:rsidRPr="008049C4">
          <w:rPr>
            <w:rStyle w:val="Hyperlink"/>
            <w:rFonts w:cs="Calibri"/>
            <w:noProof/>
          </w:rPr>
          <w:t>.</w:t>
        </w:r>
        <w:r w:rsidR="0090176E" w:rsidRPr="008049C4">
          <w:rPr>
            <w:rFonts w:eastAsiaTheme="minorEastAsia" w:cs="Calibri"/>
            <w:noProof/>
            <w:lang w:bidi="ar-SA"/>
          </w:rPr>
          <w:tab/>
        </w:r>
        <w:r w:rsidR="0090176E" w:rsidRPr="008049C4">
          <w:rPr>
            <w:rStyle w:val="Hyperlink"/>
            <w:rFonts w:cs="Calibri"/>
            <w:noProof/>
          </w:rPr>
          <w:t>Detailed Requirements</w:t>
        </w:r>
        <w:r w:rsidR="009267CF">
          <w:rPr>
            <w:rFonts w:cs="Calibri"/>
            <w:noProof/>
            <w:webHidden/>
          </w:rPr>
          <w:t xml:space="preserve">……………………………………………………………………………………………………………………………………………  </w:t>
        </w:r>
        <w:r w:rsidR="007818DB" w:rsidRPr="008049C4">
          <w:rPr>
            <w:rFonts w:cs="Calibri"/>
            <w:noProof/>
            <w:webHidden/>
          </w:rPr>
          <w:fldChar w:fldCharType="begin"/>
        </w:r>
        <w:r w:rsidR="0090176E" w:rsidRPr="008049C4">
          <w:rPr>
            <w:rFonts w:cs="Calibri"/>
            <w:noProof/>
            <w:webHidden/>
          </w:rPr>
          <w:instrText xml:space="preserve"> PAGEREF _Toc381186306 \h </w:instrText>
        </w:r>
        <w:r w:rsidR="007818DB" w:rsidRPr="008049C4">
          <w:rPr>
            <w:rFonts w:cs="Calibri"/>
            <w:noProof/>
            <w:webHidden/>
          </w:rPr>
        </w:r>
        <w:r w:rsidR="007818DB" w:rsidRPr="008049C4">
          <w:rPr>
            <w:rFonts w:cs="Calibri"/>
            <w:noProof/>
            <w:webHidden/>
          </w:rPr>
          <w:fldChar w:fldCharType="separate"/>
        </w:r>
        <w:r w:rsidR="00487CE1">
          <w:rPr>
            <w:rFonts w:cs="Calibri"/>
            <w:noProof/>
            <w:webHidden/>
          </w:rPr>
          <w:t>5</w:t>
        </w:r>
        <w:r w:rsidR="007818DB" w:rsidRPr="008049C4">
          <w:rPr>
            <w:rFonts w:cs="Calibri"/>
            <w:noProof/>
            <w:webHidden/>
          </w:rPr>
          <w:fldChar w:fldCharType="end"/>
        </w:r>
      </w:hyperlink>
    </w:p>
    <w:p w14:paraId="54C384C7" w14:textId="5FB013B3" w:rsidR="0090176E" w:rsidRPr="00942ADF" w:rsidRDefault="009267CF" w:rsidP="00942ADF">
      <w:pPr>
        <w:rPr>
          <w:rFonts w:eastAsiaTheme="minorEastAsia"/>
        </w:rPr>
      </w:pPr>
      <w:r>
        <w:rPr>
          <w:rFonts w:eastAsiaTheme="minorEastAsia"/>
        </w:rPr>
        <w:t>V</w:t>
      </w:r>
      <w:r w:rsidR="00942ADF">
        <w:rPr>
          <w:rFonts w:eastAsiaTheme="minorEastAsia"/>
        </w:rPr>
        <w:t>.     Images and Mockups ……………………………………………………………………………………………………………………………………………….</w:t>
      </w:r>
      <w:r w:rsidR="00023D32">
        <w:rPr>
          <w:rFonts w:eastAsiaTheme="minorEastAsia"/>
        </w:rPr>
        <w:t>6</w:t>
      </w:r>
    </w:p>
    <w:p w14:paraId="14AB0719" w14:textId="094800CB" w:rsidR="008049C4" w:rsidRPr="008049C4" w:rsidRDefault="008049C4" w:rsidP="008049C4">
      <w:pPr>
        <w:rPr>
          <w:rFonts w:eastAsiaTheme="minorEastAsia" w:cs="Calibri"/>
        </w:rPr>
      </w:pPr>
      <w:r w:rsidRPr="008049C4">
        <w:rPr>
          <w:rFonts w:eastAsiaTheme="minorEastAsia" w:cs="Calibri"/>
        </w:rPr>
        <w:tab/>
        <w:t>ERD………………………………………………………………………………………………………………………………………………………………………</w:t>
      </w:r>
      <w:r w:rsidR="003F7165">
        <w:rPr>
          <w:rFonts w:eastAsiaTheme="minorEastAsia" w:cs="Calibri"/>
        </w:rPr>
        <w:t>7</w:t>
      </w:r>
    </w:p>
    <w:p w14:paraId="54C384C8" w14:textId="77777777" w:rsidR="00736E5C" w:rsidRPr="008049C4" w:rsidRDefault="007818DB">
      <w:pPr>
        <w:rPr>
          <w:rFonts w:cs="Calibri"/>
        </w:rPr>
      </w:pPr>
      <w:r w:rsidRPr="008049C4">
        <w:rPr>
          <w:rFonts w:cs="Calibri"/>
        </w:rPr>
        <w:fldChar w:fldCharType="end"/>
      </w:r>
    </w:p>
    <w:p w14:paraId="54C384C9" w14:textId="77777777" w:rsidR="000D6175" w:rsidRPr="008049C4" w:rsidRDefault="000D6175">
      <w:pPr>
        <w:rPr>
          <w:rFonts w:cs="Calibri"/>
        </w:rPr>
      </w:pPr>
      <w:r w:rsidRPr="008049C4">
        <w:rPr>
          <w:rFonts w:cs="Calibri"/>
        </w:rPr>
        <w:br w:type="page"/>
      </w:r>
    </w:p>
    <w:p w14:paraId="54C384CA" w14:textId="1E1615FC" w:rsidR="00114B71" w:rsidRPr="008049C4" w:rsidRDefault="00114B71" w:rsidP="00114B71">
      <w:pPr>
        <w:pStyle w:val="Heading1"/>
        <w:rPr>
          <w:rFonts w:ascii="Calibri" w:hAnsi="Calibri" w:cs="Calibri"/>
          <w:color w:val="auto"/>
        </w:rPr>
      </w:pPr>
      <w:bookmarkStart w:id="2" w:name="_Toc381186303"/>
      <w:bookmarkStart w:id="3" w:name="_Toc272321744"/>
      <w:r w:rsidRPr="008049C4">
        <w:rPr>
          <w:rFonts w:ascii="Calibri" w:hAnsi="Calibri" w:cs="Calibri"/>
          <w:color w:val="auto"/>
        </w:rPr>
        <w:lastRenderedPageBreak/>
        <w:t>Overview</w:t>
      </w:r>
      <w:bookmarkEnd w:id="2"/>
    </w:p>
    <w:p w14:paraId="25ACBFB6" w14:textId="0164F8D6" w:rsidR="00E172FC" w:rsidRDefault="00E172FC" w:rsidP="00E172FC">
      <w:pPr>
        <w:pStyle w:val="BodyText"/>
        <w:ind w:left="720"/>
        <w:jc w:val="both"/>
      </w:pPr>
      <w:r>
        <w:t>This team project demonstrates the abilities learned concerning Extract, Transform, and Load (ETL) gained in recent classes.  The Group 6 team decided to work with three Virus’ data - Coronavirus, Swine, and Ebola.  We sourced data sets from Kaggle, WHO, and CDC concerning Virus Type, Country, Cases, Deaths, Recovery, and Open Cases for the time- period the virus occurred:</w:t>
      </w:r>
    </w:p>
    <w:p w14:paraId="49160C81" w14:textId="026C0CBC" w:rsidR="00E172FC" w:rsidRDefault="00E172FC" w:rsidP="00E172FC">
      <w:pPr>
        <w:pStyle w:val="NoSpacing"/>
        <w:numPr>
          <w:ilvl w:val="0"/>
          <w:numId w:val="9"/>
        </w:numPr>
        <w:ind w:left="1440"/>
        <w:jc w:val="both"/>
      </w:pPr>
      <w:r>
        <w:t>Coronavirus – 2020</w:t>
      </w:r>
    </w:p>
    <w:p w14:paraId="558A227E" w14:textId="74945DAB" w:rsidR="00E172FC" w:rsidRDefault="00E172FC" w:rsidP="00E172FC">
      <w:pPr>
        <w:pStyle w:val="NoSpacing"/>
        <w:numPr>
          <w:ilvl w:val="0"/>
          <w:numId w:val="9"/>
        </w:numPr>
        <w:ind w:left="1440"/>
        <w:jc w:val="both"/>
      </w:pPr>
      <w:r>
        <w:t>Ebola –</w:t>
      </w:r>
      <w:r>
        <w:tab/>
        <w:t>2015</w:t>
      </w:r>
    </w:p>
    <w:p w14:paraId="4555D645" w14:textId="0F7C7F2A" w:rsidR="00E172FC" w:rsidRDefault="00E172FC" w:rsidP="00E172FC">
      <w:pPr>
        <w:pStyle w:val="NoSpacing"/>
        <w:numPr>
          <w:ilvl w:val="0"/>
          <w:numId w:val="9"/>
        </w:numPr>
        <w:ind w:left="1440"/>
        <w:jc w:val="both"/>
      </w:pPr>
      <w:r>
        <w:t>Swine Flu – 2009</w:t>
      </w:r>
    </w:p>
    <w:p w14:paraId="36272A80" w14:textId="17964BD7" w:rsidR="00E172FC" w:rsidRDefault="00E172FC" w:rsidP="00E172FC">
      <w:pPr>
        <w:pStyle w:val="NoSpacing"/>
        <w:ind w:left="720"/>
        <w:jc w:val="both"/>
      </w:pPr>
    </w:p>
    <w:p w14:paraId="75364E98" w14:textId="59AFF3AA" w:rsidR="00E172FC" w:rsidRDefault="00E172FC" w:rsidP="00E172FC">
      <w:pPr>
        <w:pStyle w:val="NoSpacing"/>
        <w:ind w:left="720"/>
        <w:jc w:val="both"/>
      </w:pPr>
      <w:r>
        <w:t>The process was to analyze the data elements available in each virus type dataset, cleanse the data have all data elements standardized into a final base table. Then we could then create aggregate tables for plotting and graphing as part of a bonus for the project.</w:t>
      </w:r>
    </w:p>
    <w:p w14:paraId="54C384FA" w14:textId="7C3CDFC5" w:rsidR="004A75BC" w:rsidRDefault="004A75BC" w:rsidP="004A75BC">
      <w:pPr>
        <w:pStyle w:val="Heading1"/>
        <w:rPr>
          <w:rFonts w:ascii="Calibri" w:hAnsi="Calibri" w:cs="Calibri"/>
        </w:rPr>
      </w:pPr>
      <w:bookmarkStart w:id="4" w:name="_Toc381186305"/>
      <w:bookmarkEnd w:id="3"/>
      <w:r w:rsidRPr="008049C4">
        <w:rPr>
          <w:rFonts w:ascii="Calibri" w:hAnsi="Calibri" w:cs="Calibri"/>
        </w:rPr>
        <w:t>System Information</w:t>
      </w:r>
      <w:bookmarkEnd w:id="4"/>
    </w:p>
    <w:p w14:paraId="6E523407" w14:textId="5AD0C1F3" w:rsidR="00E172FC" w:rsidRPr="00E172FC" w:rsidRDefault="00E172FC" w:rsidP="00E172FC">
      <w:pPr>
        <w:pStyle w:val="BodyText"/>
        <w:numPr>
          <w:ilvl w:val="0"/>
          <w:numId w:val="10"/>
        </w:numPr>
      </w:pPr>
      <w:r w:rsidRPr="00E172FC">
        <w:t>Development Tools</w:t>
      </w:r>
    </w:p>
    <w:p w14:paraId="15AD7F51" w14:textId="2C1AEF15" w:rsidR="00E172FC" w:rsidRPr="00E172FC" w:rsidRDefault="00E172FC" w:rsidP="00E172FC">
      <w:pPr>
        <w:pStyle w:val="BodyText"/>
        <w:numPr>
          <w:ilvl w:val="1"/>
          <w:numId w:val="10"/>
        </w:numPr>
      </w:pPr>
      <w:r w:rsidRPr="00E172FC">
        <w:t>Python</w:t>
      </w:r>
    </w:p>
    <w:p w14:paraId="2052C030" w14:textId="1FBCB6D9" w:rsidR="00E172FC" w:rsidRPr="00E172FC" w:rsidRDefault="00E172FC" w:rsidP="00E172FC">
      <w:pPr>
        <w:pStyle w:val="BodyText"/>
        <w:numPr>
          <w:ilvl w:val="1"/>
          <w:numId w:val="10"/>
        </w:numPr>
      </w:pPr>
      <w:r w:rsidRPr="00E172FC">
        <w:t>Matplotlib (Seaborn)</w:t>
      </w:r>
    </w:p>
    <w:p w14:paraId="25BF6392" w14:textId="6444B2EC" w:rsidR="00E172FC" w:rsidRPr="00E172FC" w:rsidRDefault="00E172FC" w:rsidP="00E172FC">
      <w:pPr>
        <w:pStyle w:val="BodyText"/>
        <w:numPr>
          <w:ilvl w:val="1"/>
          <w:numId w:val="10"/>
        </w:numPr>
      </w:pPr>
      <w:r w:rsidRPr="00E172FC">
        <w:t>PostgreSQL</w:t>
      </w:r>
    </w:p>
    <w:p w14:paraId="3A9101B8" w14:textId="75C57484" w:rsidR="00E172FC" w:rsidRPr="00E172FC" w:rsidRDefault="00E172FC" w:rsidP="00E172FC">
      <w:pPr>
        <w:pStyle w:val="BodyText"/>
        <w:numPr>
          <w:ilvl w:val="0"/>
          <w:numId w:val="10"/>
        </w:numPr>
      </w:pPr>
      <w:r w:rsidRPr="00E172FC">
        <w:t>Data Sources</w:t>
      </w:r>
    </w:p>
    <w:p w14:paraId="3313ED95" w14:textId="34C63A89" w:rsidR="00E172FC" w:rsidRPr="00E172FC" w:rsidRDefault="00E172FC" w:rsidP="00E172FC">
      <w:pPr>
        <w:pStyle w:val="BodyText"/>
        <w:numPr>
          <w:ilvl w:val="1"/>
          <w:numId w:val="10"/>
        </w:numPr>
      </w:pPr>
      <w:r w:rsidRPr="00E172FC">
        <w:t>Kaggle</w:t>
      </w:r>
    </w:p>
    <w:p w14:paraId="33C07196" w14:textId="56664AB0" w:rsidR="00E172FC" w:rsidRPr="00E172FC" w:rsidRDefault="00E172FC" w:rsidP="00E172FC">
      <w:pPr>
        <w:pStyle w:val="BodyText"/>
        <w:numPr>
          <w:ilvl w:val="1"/>
          <w:numId w:val="10"/>
        </w:numPr>
      </w:pPr>
      <w:r>
        <w:t>Worlddata.com</w:t>
      </w:r>
    </w:p>
    <w:p w14:paraId="287A9494" w14:textId="47FE89E0" w:rsidR="00E172FC" w:rsidRPr="00E172FC" w:rsidRDefault="00E172FC" w:rsidP="00E172FC">
      <w:pPr>
        <w:pStyle w:val="BodyText"/>
        <w:numPr>
          <w:ilvl w:val="1"/>
          <w:numId w:val="10"/>
        </w:numPr>
      </w:pPr>
      <w:r w:rsidRPr="00E172FC">
        <w:t>Twitter</w:t>
      </w:r>
    </w:p>
    <w:p w14:paraId="7D92DA48" w14:textId="77777777" w:rsidR="00E172FC" w:rsidRDefault="00E172FC" w:rsidP="00E172FC">
      <w:pPr>
        <w:pStyle w:val="BodyText"/>
        <w:numPr>
          <w:ilvl w:val="0"/>
          <w:numId w:val="10"/>
        </w:numPr>
      </w:pPr>
      <w:r w:rsidRPr="00E172FC">
        <w:t>Data File Types</w:t>
      </w:r>
      <w:r>
        <w:t xml:space="preserve"> </w:t>
      </w:r>
    </w:p>
    <w:p w14:paraId="0AFC444C" w14:textId="0C6CA3B4" w:rsidR="00E172FC" w:rsidRPr="00E172FC" w:rsidRDefault="00E172FC" w:rsidP="00E172FC">
      <w:pPr>
        <w:pStyle w:val="BodyText"/>
        <w:numPr>
          <w:ilvl w:val="1"/>
          <w:numId w:val="10"/>
        </w:numPr>
      </w:pPr>
      <w:r>
        <w:t xml:space="preserve">Input </w:t>
      </w:r>
    </w:p>
    <w:p w14:paraId="095981FF" w14:textId="3ED0E9F0" w:rsidR="00E172FC" w:rsidRDefault="00E172FC" w:rsidP="00E172FC">
      <w:pPr>
        <w:pStyle w:val="BodyText"/>
        <w:numPr>
          <w:ilvl w:val="2"/>
          <w:numId w:val="10"/>
        </w:numPr>
      </w:pPr>
      <w:r w:rsidRPr="00E172FC">
        <w:t>.csv</w:t>
      </w:r>
    </w:p>
    <w:p w14:paraId="6FAB62D8" w14:textId="100C9E7B" w:rsidR="00E172FC" w:rsidRDefault="00E172FC" w:rsidP="00E172FC">
      <w:pPr>
        <w:pStyle w:val="BodyText"/>
        <w:numPr>
          <w:ilvl w:val="1"/>
          <w:numId w:val="10"/>
        </w:numPr>
      </w:pPr>
      <w:r>
        <w:t>Output</w:t>
      </w:r>
    </w:p>
    <w:p w14:paraId="4F289AE4" w14:textId="2D4C1EC6" w:rsidR="00E172FC" w:rsidRDefault="00E172FC" w:rsidP="00E172FC">
      <w:pPr>
        <w:pStyle w:val="BodyText"/>
        <w:numPr>
          <w:ilvl w:val="2"/>
          <w:numId w:val="10"/>
        </w:numPr>
      </w:pPr>
      <w:r>
        <w:t>.csv</w:t>
      </w:r>
    </w:p>
    <w:p w14:paraId="5C456DCA" w14:textId="44363B90" w:rsidR="00E172FC" w:rsidRPr="00E172FC" w:rsidRDefault="00E172FC" w:rsidP="00E172FC">
      <w:pPr>
        <w:pStyle w:val="BodyText"/>
        <w:numPr>
          <w:ilvl w:val="1"/>
          <w:numId w:val="10"/>
        </w:numPr>
      </w:pPr>
      <w:r>
        <w:t>Plots and Graphs</w:t>
      </w:r>
    </w:p>
    <w:p w14:paraId="17A4C45A" w14:textId="6F3EBDDF" w:rsidR="00E172FC" w:rsidRPr="00E172FC" w:rsidRDefault="00E172FC" w:rsidP="00E172FC">
      <w:pPr>
        <w:pStyle w:val="BodyText"/>
        <w:numPr>
          <w:ilvl w:val="0"/>
          <w:numId w:val="10"/>
        </w:numPr>
      </w:pPr>
      <w:r w:rsidRPr="00E172FC">
        <w:t>Data Transmission Type</w:t>
      </w:r>
    </w:p>
    <w:p w14:paraId="550705FA" w14:textId="286EDEE0" w:rsidR="00E172FC" w:rsidRPr="00E172FC" w:rsidRDefault="00E172FC" w:rsidP="00E172FC">
      <w:pPr>
        <w:pStyle w:val="BodyText"/>
        <w:numPr>
          <w:ilvl w:val="1"/>
          <w:numId w:val="10"/>
        </w:numPr>
      </w:pPr>
      <w:r w:rsidRPr="00E172FC">
        <w:t>Download</w:t>
      </w:r>
    </w:p>
    <w:p w14:paraId="4068F198" w14:textId="266A7C2A" w:rsidR="00E172FC" w:rsidRPr="00E172FC" w:rsidRDefault="00E172FC" w:rsidP="00E172FC">
      <w:pPr>
        <w:pStyle w:val="BodyText"/>
        <w:numPr>
          <w:ilvl w:val="1"/>
          <w:numId w:val="10"/>
        </w:numPr>
      </w:pPr>
      <w:r w:rsidRPr="00E172FC">
        <w:t>Scrape (Twitter – GetsOldTweets3)</w:t>
      </w:r>
    </w:p>
    <w:p w14:paraId="5972F0DD" w14:textId="407C1C02" w:rsidR="00E172FC" w:rsidRDefault="00E172FC" w:rsidP="00E172FC">
      <w:pPr>
        <w:pStyle w:val="BodyText"/>
      </w:pPr>
    </w:p>
    <w:p w14:paraId="0A54C336" w14:textId="77777777" w:rsidR="009267CF" w:rsidRDefault="009267CF" w:rsidP="009267CF">
      <w:pPr>
        <w:pStyle w:val="BodyText"/>
      </w:pPr>
    </w:p>
    <w:p w14:paraId="744B5DA7" w14:textId="08AEE193" w:rsidR="009267CF" w:rsidRDefault="009267CF" w:rsidP="008A5DF8">
      <w:pPr>
        <w:pStyle w:val="Heading1"/>
        <w:rPr>
          <w:rFonts w:ascii="Calibri" w:hAnsi="Calibri" w:cs="Calibri"/>
        </w:rPr>
      </w:pPr>
      <w:r w:rsidRPr="003F7165">
        <w:rPr>
          <w:rFonts w:ascii="Calibri" w:hAnsi="Calibri" w:cs="Calibri"/>
        </w:rPr>
        <w:lastRenderedPageBreak/>
        <w:t>GitHUb FOlder Structure and rUN oRDER</w:t>
      </w:r>
    </w:p>
    <w:p w14:paraId="3810842B" w14:textId="77777777" w:rsidR="003F7165" w:rsidRPr="003F7165" w:rsidRDefault="003F7165" w:rsidP="003F7165"/>
    <w:p w14:paraId="29997EF5" w14:textId="38BD0C07" w:rsidR="009267CF" w:rsidRDefault="00435A50" w:rsidP="009267CF">
      <w:pPr>
        <w:pStyle w:val="BodyText"/>
        <w:numPr>
          <w:ilvl w:val="0"/>
          <w:numId w:val="11"/>
        </w:numPr>
      </w:pPr>
      <w:r w:rsidRPr="00435A50">
        <w:t xml:space="preserve">Below is the folder structure with the .ipynd files labeled in </w:t>
      </w:r>
      <w:r w:rsidR="003F7165">
        <w:t xml:space="preserve">numerical </w:t>
      </w:r>
      <w:r w:rsidRPr="00435A50">
        <w:t xml:space="preserve">order to run.  </w:t>
      </w:r>
      <w:r w:rsidR="00487CE1">
        <w:t xml:space="preserve">Items 3 and 6 in the run process has the PostgreSQL DB connection </w:t>
      </w:r>
      <w:proofErr w:type="gramStart"/>
      <w:r w:rsidRPr="00435A50">
        <w:t>The</w:t>
      </w:r>
      <w:proofErr w:type="gramEnd"/>
      <w:r w:rsidRPr="00435A50">
        <w:t xml:space="preserve"> tw_scrape_</w:t>
      </w:r>
      <w:r>
        <w:t>(virus_name)</w:t>
      </w:r>
      <w:r w:rsidRPr="00435A50">
        <w:t xml:space="preserve"> files do not need to be run as they take 20+- minutes each – unless you want to have them in the background. Please remember an error may come up ‘Too many request’ – if this happens just rerun the job or lower the count to 10000 tweets or less.</w:t>
      </w:r>
    </w:p>
    <w:p w14:paraId="6E4F2DDF" w14:textId="77777777" w:rsidR="00487CE1" w:rsidRDefault="00487CE1" w:rsidP="009267CF">
      <w:pPr>
        <w:pStyle w:val="BodyText"/>
        <w:numPr>
          <w:ilvl w:val="0"/>
          <w:numId w:val="11"/>
        </w:numPr>
      </w:pPr>
    </w:p>
    <w:p w14:paraId="5982AF68" w14:textId="300A2BFD" w:rsidR="00E00F8E" w:rsidRPr="00435A50" w:rsidRDefault="00487CE1" w:rsidP="00E00F8E">
      <w:pPr>
        <w:pStyle w:val="BodyText"/>
        <w:ind w:left="720"/>
      </w:pPr>
      <w:r>
        <w:rPr>
          <w:noProof/>
        </w:rPr>
        <w:drawing>
          <wp:inline distT="0" distB="0" distL="0" distR="0" wp14:anchorId="114661B4" wp14:editId="1E8C2AD6">
            <wp:extent cx="6858000" cy="58781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219A" w14:textId="41024089" w:rsidR="009267CF" w:rsidRPr="009267CF" w:rsidRDefault="009267CF" w:rsidP="00435A50">
      <w:pPr>
        <w:pStyle w:val="BodyText"/>
        <w:ind w:left="360"/>
        <w:rPr>
          <w:b/>
          <w:bCs/>
        </w:rPr>
      </w:pPr>
    </w:p>
    <w:p w14:paraId="54905512" w14:textId="401C7F49" w:rsidR="009267CF" w:rsidRDefault="009267CF" w:rsidP="00E172FC">
      <w:pPr>
        <w:pStyle w:val="BodyText"/>
      </w:pPr>
    </w:p>
    <w:p w14:paraId="204BF501" w14:textId="77777777" w:rsidR="009267CF" w:rsidRDefault="009267CF" w:rsidP="00E172FC">
      <w:pPr>
        <w:pStyle w:val="BodyText"/>
      </w:pPr>
    </w:p>
    <w:p w14:paraId="2B84DB7B" w14:textId="31462F9A" w:rsidR="00E172FC" w:rsidRDefault="00E172FC" w:rsidP="00E172FC">
      <w:pPr>
        <w:pStyle w:val="BodyText"/>
      </w:pPr>
    </w:p>
    <w:p w14:paraId="54C38518" w14:textId="79E2B2D7" w:rsidR="001876BE" w:rsidRPr="009267CF" w:rsidRDefault="00095F48" w:rsidP="009267CF">
      <w:pPr>
        <w:pStyle w:val="Heading1"/>
        <w:rPr>
          <w:rFonts w:ascii="Calibri" w:hAnsi="Calibri" w:cs="Calibri"/>
        </w:rPr>
      </w:pPr>
      <w:bookmarkStart w:id="5" w:name="_Toc272321746"/>
      <w:bookmarkStart w:id="6" w:name="_Toc381186306"/>
      <w:r w:rsidRPr="009267CF">
        <w:rPr>
          <w:rFonts w:ascii="Calibri" w:hAnsi="Calibri" w:cs="Calibri"/>
        </w:rPr>
        <w:t>Detailed</w:t>
      </w:r>
      <w:r w:rsidR="00736E5C" w:rsidRPr="009267CF">
        <w:rPr>
          <w:rFonts w:ascii="Calibri" w:hAnsi="Calibri" w:cs="Calibri"/>
        </w:rPr>
        <w:t xml:space="preserve"> </w:t>
      </w:r>
      <w:r w:rsidR="00222FC2" w:rsidRPr="009267CF">
        <w:rPr>
          <w:rFonts w:ascii="Calibri" w:hAnsi="Calibri" w:cs="Calibri"/>
        </w:rPr>
        <w:t>Requirements</w:t>
      </w:r>
      <w:bookmarkEnd w:id="5"/>
      <w:bookmarkEnd w:id="6"/>
    </w:p>
    <w:p w14:paraId="033CE066" w14:textId="77777777" w:rsidR="00CD527D" w:rsidRPr="00CD527D" w:rsidRDefault="00CD527D" w:rsidP="00CD527D"/>
    <w:tbl>
      <w:tblPr>
        <w:tblStyle w:val="LightList-Accent3"/>
        <w:tblW w:w="107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A0" w:firstRow="1" w:lastRow="0" w:firstColumn="1" w:lastColumn="0" w:noHBand="0" w:noVBand="0"/>
      </w:tblPr>
      <w:tblGrid>
        <w:gridCol w:w="897"/>
        <w:gridCol w:w="2970"/>
        <w:gridCol w:w="1260"/>
        <w:gridCol w:w="5663"/>
      </w:tblGrid>
      <w:tr w:rsidR="00A349FB" w:rsidRPr="008049C4" w14:paraId="54C3851E" w14:textId="77777777" w:rsidTr="00774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54C3851A" w14:textId="4FCBB2B2" w:rsidR="00A349FB" w:rsidRPr="008049C4" w:rsidRDefault="00A349FB" w:rsidP="008C155D">
            <w:pPr>
              <w:spacing w:after="0"/>
              <w:rPr>
                <w:rFonts w:cs="Calibri"/>
                <w:b w:val="0"/>
              </w:rPr>
            </w:pPr>
            <w:r w:rsidRPr="008049C4">
              <w:rPr>
                <w:rFonts w:cs="Calibri"/>
              </w:rPr>
              <w:t>Req</w:t>
            </w:r>
            <w:r w:rsidR="00CB005E">
              <w:rPr>
                <w:rFonts w:cs="Calibri"/>
              </w:rPr>
              <w:t>.</w:t>
            </w:r>
            <w:r w:rsidRPr="008049C4">
              <w:rPr>
                <w:rFonts w:cs="Calibri"/>
              </w:rPr>
              <w:t xml:space="preserve">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54C3851B" w14:textId="77777777" w:rsidR="00A349FB" w:rsidRPr="008049C4" w:rsidRDefault="00A349FB" w:rsidP="008C155D">
            <w:pPr>
              <w:spacing w:after="0"/>
              <w:rPr>
                <w:rFonts w:cs="Calibri"/>
                <w:b w:val="0"/>
              </w:rPr>
            </w:pPr>
            <w:r w:rsidRPr="008049C4">
              <w:rPr>
                <w:rFonts w:cs="Calibri"/>
              </w:rPr>
              <w:t>Requirement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54C3851C" w14:textId="77777777" w:rsidR="00A349FB" w:rsidRPr="008049C4" w:rsidRDefault="00A349FB" w:rsidP="008C155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8049C4">
              <w:rPr>
                <w:rFonts w:cs="Calibri"/>
              </w:rP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54C3851D" w14:textId="77777777" w:rsidR="00A349FB" w:rsidRPr="008049C4" w:rsidRDefault="00A349FB" w:rsidP="008C155D">
            <w:pPr>
              <w:spacing w:after="0"/>
              <w:rPr>
                <w:rFonts w:cs="Calibri"/>
                <w:b w:val="0"/>
              </w:rPr>
            </w:pPr>
            <w:r w:rsidRPr="008049C4">
              <w:rPr>
                <w:rFonts w:cs="Calibri"/>
              </w:rPr>
              <w:t>Description</w:t>
            </w:r>
          </w:p>
        </w:tc>
      </w:tr>
      <w:tr w:rsidR="00844A80" w:rsidRPr="008049C4" w14:paraId="64D8DF6D" w14:textId="77777777" w:rsidTr="00774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6E01A" w14:textId="6F003A14" w:rsidR="00844A80" w:rsidRPr="00E172FC" w:rsidRDefault="00844A80" w:rsidP="00E172FC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01A90" w14:textId="15D92F2C" w:rsidR="00844A80" w:rsidRDefault="00774AEB" w:rsidP="008C155D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Requirements </w:t>
            </w:r>
            <w:r w:rsidR="00844A80">
              <w:rPr>
                <w:rFonts w:cs="Calibri"/>
              </w:rPr>
              <w:t>Documents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80458" w14:textId="2988CC78" w:rsidR="00844A80" w:rsidRDefault="00844A80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6B86" w14:textId="3C2FEE63" w:rsidR="00844A80" w:rsidRPr="008049C4" w:rsidRDefault="00F95C16" w:rsidP="007B1F89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Requirements Documents</w:t>
            </w:r>
          </w:p>
        </w:tc>
      </w:tr>
      <w:tr w:rsidR="00A349FB" w:rsidRPr="008049C4" w14:paraId="54C38523" w14:textId="77777777" w:rsidTr="00774AEB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851F" w14:textId="0A4D29B1" w:rsidR="00A349FB" w:rsidRPr="00E172FC" w:rsidRDefault="00E172FC" w:rsidP="00E172FC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 w:rsidRPr="00E172FC">
              <w:rPr>
                <w:rFonts w:cs="Calibri"/>
                <w:b w:val="0"/>
                <w:bCs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8520" w14:textId="770D85F2" w:rsidR="00A349FB" w:rsidRPr="008049C4" w:rsidRDefault="00E172FC" w:rsidP="008C155D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Decide Project Topic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8521" w14:textId="30E70B70" w:rsidR="00A349FB" w:rsidRPr="008049C4" w:rsidRDefault="00CB005E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8522" w14:textId="41EC3DE8" w:rsidR="00A349FB" w:rsidRPr="008049C4" w:rsidRDefault="00774AEB" w:rsidP="007B1F89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Comparison of Viruses</w:t>
            </w:r>
          </w:p>
        </w:tc>
      </w:tr>
      <w:tr w:rsidR="00A349FB" w:rsidRPr="008049C4" w14:paraId="54C38528" w14:textId="77777777" w:rsidTr="00774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8524" w14:textId="4D4512F0" w:rsidR="00A349FB" w:rsidRPr="00E172FC" w:rsidRDefault="00E172FC" w:rsidP="00E172FC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 w:rsidRPr="00E172FC">
              <w:rPr>
                <w:rFonts w:cs="Calibri"/>
                <w:b w:val="0"/>
                <w:bCs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8525" w14:textId="392C98EF" w:rsidR="00A349FB" w:rsidRPr="008049C4" w:rsidRDefault="00E172FC" w:rsidP="008C155D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Decide on Virus Types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8526" w14:textId="2AAE8F2C" w:rsidR="00A349FB" w:rsidRPr="008049C4" w:rsidRDefault="00CB005E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8527" w14:textId="70FE860E" w:rsidR="00A349FB" w:rsidRPr="008049C4" w:rsidRDefault="00774AEB" w:rsidP="00CB005E">
            <w:pPr>
              <w:pStyle w:val="BodyText"/>
              <w:rPr>
                <w:rFonts w:cs="Calibri"/>
              </w:rPr>
            </w:pPr>
            <w:r>
              <w:rPr>
                <w:rFonts w:cs="Calibri"/>
              </w:rPr>
              <w:t>Coronavirus, Swine and Ebola</w:t>
            </w:r>
          </w:p>
        </w:tc>
      </w:tr>
      <w:tr w:rsidR="0037657C" w:rsidRPr="008049C4" w14:paraId="7E33A213" w14:textId="77777777" w:rsidTr="00774AEB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39B2B" w14:textId="1DDDC1A5" w:rsidR="0037657C" w:rsidRPr="00E172FC" w:rsidRDefault="0037657C" w:rsidP="00E172FC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8987" w14:textId="52F4678E" w:rsidR="0037657C" w:rsidRDefault="0037657C" w:rsidP="008C155D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Analyze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CCFC5" w14:textId="05A03C2F" w:rsidR="0037657C" w:rsidRDefault="0037657C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B763C" w14:textId="6DD85619" w:rsidR="0037657C" w:rsidRPr="008049C4" w:rsidRDefault="00774AEB" w:rsidP="00CB005E">
            <w:pPr>
              <w:pStyle w:val="BodyText"/>
              <w:rPr>
                <w:rFonts w:cs="Calibri"/>
              </w:rPr>
            </w:pPr>
            <w:r>
              <w:rPr>
                <w:rFonts w:cs="Calibri"/>
              </w:rPr>
              <w:t>Review various data sets and decide on which sets to use</w:t>
            </w:r>
          </w:p>
        </w:tc>
      </w:tr>
      <w:tr w:rsidR="00A349FB" w:rsidRPr="008049C4" w14:paraId="54C3852D" w14:textId="77777777" w:rsidTr="00774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8529" w14:textId="70D4F4BA" w:rsidR="00A349FB" w:rsidRPr="00E172FC" w:rsidRDefault="0037657C" w:rsidP="00E172FC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852A" w14:textId="6BB22D3C" w:rsidR="00A349FB" w:rsidRPr="008049C4" w:rsidRDefault="00942ADF" w:rsidP="008C155D">
            <w:pPr>
              <w:spacing w:after="0"/>
              <w:rPr>
                <w:rFonts w:cs="Calibri"/>
              </w:rPr>
            </w:pPr>
            <w:r w:rsidRPr="00942ADF">
              <w:rPr>
                <w:rFonts w:cs="Calibri"/>
                <w:b/>
                <w:bCs/>
                <w:color w:val="FFFFFF" w:themeColor="background1"/>
                <w:shd w:val="clear" w:color="auto" w:fill="0070C0"/>
              </w:rPr>
              <w:t>Extract</w:t>
            </w:r>
            <w:r w:rsidRPr="00942ADF">
              <w:rPr>
                <w:rFonts w:cs="Calibri"/>
                <w:color w:val="FFFFFF" w:themeColor="background1"/>
              </w:rPr>
              <w:t xml:space="preserve"> </w:t>
            </w:r>
            <w:r w:rsidR="00E172FC">
              <w:rPr>
                <w:rFonts w:cs="Calibri"/>
              </w:rPr>
              <w:t>Source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852B" w14:textId="6F056AAB" w:rsidR="00A349FB" w:rsidRPr="008049C4" w:rsidRDefault="0037657C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852C" w14:textId="0034CBC0" w:rsidR="00AE58F1" w:rsidRPr="008049C4" w:rsidRDefault="00774AEB" w:rsidP="00AE58F1">
            <w:pPr>
              <w:pStyle w:val="BodyText"/>
              <w:rPr>
                <w:rFonts w:cs="Calibri"/>
              </w:rPr>
            </w:pPr>
            <w:r>
              <w:rPr>
                <w:rFonts w:cs="Calibri"/>
              </w:rPr>
              <w:t>Download or scrape data</w:t>
            </w:r>
          </w:p>
        </w:tc>
      </w:tr>
      <w:tr w:rsidR="00774AEB" w:rsidRPr="008049C4" w14:paraId="2A82DA97" w14:textId="77777777" w:rsidTr="001E2DDA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346EF" w14:textId="6286D681" w:rsidR="00774AEB" w:rsidRPr="0037657C" w:rsidRDefault="00774AEB" w:rsidP="00774AEB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  <w:b w:val="0"/>
                <w:bCs w:val="0"/>
              </w:rPr>
              <w:t>4a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2195" w14:textId="34D1C242" w:rsidR="00774AEB" w:rsidRPr="00942ADF" w:rsidRDefault="00774AEB" w:rsidP="00774AEB">
            <w:pPr>
              <w:spacing w:after="0"/>
              <w:rPr>
                <w:rFonts w:cs="Calibri"/>
                <w:b/>
                <w:bCs/>
                <w:color w:val="FFFFFF" w:themeColor="background1"/>
                <w:shd w:val="clear" w:color="auto" w:fill="0070C0"/>
              </w:rPr>
            </w:pPr>
            <w:r>
              <w:rPr>
                <w:rFonts w:cs="Calibri"/>
              </w:rPr>
              <w:t xml:space="preserve">  </w:t>
            </w:r>
            <w:r w:rsidRPr="0037657C">
              <w:rPr>
                <w:rFonts w:cs="Calibri"/>
              </w:rPr>
              <w:t>Coronavirus</w:t>
            </w:r>
            <w:r>
              <w:rPr>
                <w:rFonts w:cs="Calibri"/>
                <w:b/>
                <w:bCs/>
                <w:color w:val="FFFFFF" w:themeColor="background1"/>
                <w:shd w:val="clear" w:color="auto" w:fill="0070C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6140A" w14:textId="40A137B0" w:rsidR="00774AEB" w:rsidRDefault="00774AEB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A558" w14:textId="4BB68945" w:rsidR="00774AEB" w:rsidRPr="008049C4" w:rsidRDefault="00774AEB" w:rsidP="00774AEB">
            <w:pPr>
              <w:pStyle w:val="BodyText"/>
              <w:rPr>
                <w:rFonts w:cs="Calibri"/>
              </w:rPr>
            </w:pPr>
            <w:r w:rsidRPr="00331E24">
              <w:rPr>
                <w:rFonts w:cs="Calibri"/>
              </w:rPr>
              <w:t>Download data</w:t>
            </w:r>
          </w:p>
        </w:tc>
      </w:tr>
      <w:tr w:rsidR="00774AEB" w:rsidRPr="008049C4" w14:paraId="0090D067" w14:textId="77777777" w:rsidTr="001E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AD2DA" w14:textId="071663A7" w:rsidR="00774AEB" w:rsidRPr="00E172FC" w:rsidRDefault="00774AEB" w:rsidP="00774AEB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4b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7CFA3" w14:textId="644B8B66" w:rsidR="00774AEB" w:rsidRPr="0037657C" w:rsidRDefault="00774AEB" w:rsidP="00774AEB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 w:rsidRPr="0037657C">
              <w:rPr>
                <w:rFonts w:cs="Calibri"/>
              </w:rPr>
              <w:t>Swine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55CE9" w14:textId="4CD589F0" w:rsidR="00774AEB" w:rsidRDefault="00774AEB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0F10" w14:textId="5194270C" w:rsidR="00774AEB" w:rsidRPr="008049C4" w:rsidRDefault="00774AEB" w:rsidP="00774AEB">
            <w:pPr>
              <w:pStyle w:val="BodyText"/>
              <w:rPr>
                <w:rFonts w:cs="Calibri"/>
              </w:rPr>
            </w:pPr>
            <w:r w:rsidRPr="00331E24">
              <w:rPr>
                <w:rFonts w:cs="Calibri"/>
              </w:rPr>
              <w:t>Download data</w:t>
            </w:r>
          </w:p>
        </w:tc>
      </w:tr>
      <w:tr w:rsidR="00774AEB" w:rsidRPr="008049C4" w14:paraId="2C3F2BF7" w14:textId="77777777" w:rsidTr="001E2DDA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0D153" w14:textId="08D969EA" w:rsidR="00774AEB" w:rsidRPr="00E172FC" w:rsidRDefault="00774AEB" w:rsidP="00774AEB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4c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B41DB" w14:textId="71E1E087" w:rsidR="00774AEB" w:rsidRPr="0037657C" w:rsidRDefault="00774AEB" w:rsidP="00774AEB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 w:rsidRPr="0037657C">
              <w:rPr>
                <w:rFonts w:cs="Calibri"/>
              </w:rPr>
              <w:t>Ebola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A4D31" w14:textId="2E8CE776" w:rsidR="00774AEB" w:rsidRDefault="00774AEB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3A73" w14:textId="21DDD213" w:rsidR="00774AEB" w:rsidRPr="008049C4" w:rsidRDefault="00774AEB" w:rsidP="00774AEB">
            <w:pPr>
              <w:pStyle w:val="BodyText"/>
              <w:rPr>
                <w:rFonts w:cs="Calibri"/>
              </w:rPr>
            </w:pPr>
            <w:r w:rsidRPr="00331E24">
              <w:rPr>
                <w:rFonts w:cs="Calibri"/>
              </w:rPr>
              <w:t>Download data</w:t>
            </w:r>
          </w:p>
        </w:tc>
      </w:tr>
      <w:tr w:rsidR="00942ADF" w:rsidRPr="008049C4" w14:paraId="6E05FF7A" w14:textId="77777777" w:rsidTr="00F95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32C3" w14:textId="602BA750" w:rsidR="00942ADF" w:rsidRPr="00E172FC" w:rsidRDefault="0037657C" w:rsidP="00E172FC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4d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2443F" w14:textId="016F9209" w:rsidR="00942ADF" w:rsidRPr="0037657C" w:rsidRDefault="00CD527D" w:rsidP="00F2765D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 w:rsidR="0037657C" w:rsidRPr="0037657C">
              <w:rPr>
                <w:rFonts w:cs="Calibri"/>
              </w:rPr>
              <w:t>Twitter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103D2" w14:textId="6AB21072" w:rsidR="00942ADF" w:rsidRDefault="00CD527D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C6E73" w14:textId="4D13A36F" w:rsidR="00942ADF" w:rsidRPr="008049C4" w:rsidRDefault="00774AEB" w:rsidP="00AE58F1">
            <w:pPr>
              <w:pStyle w:val="BodyText"/>
              <w:rPr>
                <w:rFonts w:cs="Calibri"/>
              </w:rPr>
            </w:pPr>
            <w:r>
              <w:rPr>
                <w:rFonts w:cs="Calibri"/>
              </w:rPr>
              <w:t>Scrape data</w:t>
            </w:r>
          </w:p>
        </w:tc>
      </w:tr>
      <w:tr w:rsidR="00A349FB" w:rsidRPr="008049C4" w14:paraId="54C38537" w14:textId="77777777" w:rsidTr="00F95C16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8533" w14:textId="2C9D913C" w:rsidR="00A349FB" w:rsidRPr="00E172FC" w:rsidRDefault="00E172FC" w:rsidP="00E172FC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C38534" w14:textId="4F2667D6" w:rsidR="00A349FB" w:rsidRPr="00942ADF" w:rsidRDefault="00CB005E" w:rsidP="008C155D">
            <w:pPr>
              <w:spacing w:after="0"/>
              <w:rPr>
                <w:rFonts w:cs="Calibri"/>
              </w:rPr>
            </w:pPr>
            <w:r w:rsidRPr="00942ADF">
              <w:rPr>
                <w:rFonts w:cs="Calibri"/>
                <w:b/>
                <w:bCs/>
                <w:color w:val="FFFFFF" w:themeColor="background1"/>
                <w:shd w:val="clear" w:color="auto" w:fill="0070C0"/>
              </w:rPr>
              <w:t>Transform</w:t>
            </w:r>
            <w:r w:rsidR="00942ADF" w:rsidRPr="00942ADF">
              <w:rPr>
                <w:rFonts w:cs="Calibri"/>
              </w:rPr>
              <w:t xml:space="preserve"> Data</w:t>
            </w:r>
            <w:r w:rsidR="00F2765D">
              <w:rPr>
                <w:rFonts w:cs="Calibri"/>
              </w:rPr>
              <w:t xml:space="preserve"> – Corona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8535" w14:textId="177B53D3" w:rsidR="00A349FB" w:rsidRPr="008049C4" w:rsidRDefault="00CD527D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8536" w14:textId="77777777" w:rsidR="00A349FB" w:rsidRPr="008049C4" w:rsidRDefault="00A349FB" w:rsidP="008C155D">
            <w:pPr>
              <w:spacing w:after="0"/>
              <w:rPr>
                <w:rFonts w:cs="Calibri"/>
              </w:rPr>
            </w:pPr>
          </w:p>
        </w:tc>
      </w:tr>
      <w:tr w:rsidR="00E172FC" w:rsidRPr="008049C4" w14:paraId="12881705" w14:textId="77777777" w:rsidTr="00F95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FA26" w14:textId="361388D1" w:rsidR="00E172FC" w:rsidRPr="00E172FC" w:rsidRDefault="0037657C" w:rsidP="00E172FC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5a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A30D7" w14:textId="54BE174B" w:rsidR="00E172FC" w:rsidRPr="008049C4" w:rsidRDefault="00CD527D" w:rsidP="00F2765D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 w:rsidR="0037657C">
              <w:rPr>
                <w:rFonts w:cs="Calibri"/>
              </w:rPr>
              <w:t>Remove Columns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61F3" w14:textId="144ADBF1" w:rsidR="00E172FC" w:rsidRPr="008049C4" w:rsidRDefault="00CD527D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AA0CF" w14:textId="77777777" w:rsidR="00E172FC" w:rsidRPr="008049C4" w:rsidRDefault="00E172FC" w:rsidP="008C155D">
            <w:pPr>
              <w:spacing w:after="0"/>
              <w:rPr>
                <w:rFonts w:cs="Calibri"/>
              </w:rPr>
            </w:pPr>
          </w:p>
        </w:tc>
      </w:tr>
      <w:tr w:rsidR="00E172FC" w:rsidRPr="008049C4" w14:paraId="43A164B1" w14:textId="77777777" w:rsidTr="00F95C16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0B53" w14:textId="5B285BE6" w:rsidR="00E172FC" w:rsidRPr="00E172FC" w:rsidRDefault="0037657C" w:rsidP="00E172FC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5b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541A6" w14:textId="11894FBE" w:rsidR="00E172FC" w:rsidRPr="008049C4" w:rsidRDefault="00CD527D" w:rsidP="00F2765D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 w:rsidR="0037657C">
              <w:rPr>
                <w:rFonts w:cs="Calibri"/>
              </w:rPr>
              <w:t>Split Date Timestamp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4569E" w14:textId="22483351" w:rsidR="00E172FC" w:rsidRPr="008049C4" w:rsidRDefault="00CD527D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D905" w14:textId="77777777" w:rsidR="00E172FC" w:rsidRPr="008049C4" w:rsidRDefault="00E172FC" w:rsidP="008C155D">
            <w:pPr>
              <w:spacing w:after="0"/>
              <w:rPr>
                <w:rFonts w:cs="Calibri"/>
              </w:rPr>
            </w:pPr>
          </w:p>
        </w:tc>
      </w:tr>
      <w:tr w:rsidR="00E172FC" w:rsidRPr="008049C4" w14:paraId="43FBA7AB" w14:textId="77777777" w:rsidTr="00F95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821C" w14:textId="62ADAED7" w:rsidR="00E172FC" w:rsidRPr="00E172FC" w:rsidRDefault="0037657C" w:rsidP="00E172FC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5c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4269" w14:textId="2B689B8B" w:rsidR="00E172FC" w:rsidRPr="008049C4" w:rsidRDefault="00CD527D" w:rsidP="00F2765D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 w:rsidR="0037657C">
              <w:rPr>
                <w:rFonts w:cs="Calibri"/>
              </w:rPr>
              <w:t>Normalize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B8F8" w14:textId="16D88036" w:rsidR="00E172FC" w:rsidRPr="008049C4" w:rsidRDefault="00CD527D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BE1A1" w14:textId="77777777" w:rsidR="00E172FC" w:rsidRPr="008049C4" w:rsidRDefault="00E172FC" w:rsidP="008C155D">
            <w:pPr>
              <w:spacing w:after="0"/>
              <w:rPr>
                <w:rFonts w:cs="Calibri"/>
              </w:rPr>
            </w:pPr>
          </w:p>
        </w:tc>
      </w:tr>
      <w:tr w:rsidR="00E172FC" w:rsidRPr="008049C4" w14:paraId="7BA49E31" w14:textId="77777777" w:rsidTr="00F95C16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1E38" w14:textId="04E56F23" w:rsidR="00E172FC" w:rsidRPr="00E172FC" w:rsidRDefault="0037657C" w:rsidP="00E172FC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5d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00EAD" w14:textId="68B81510" w:rsidR="00E172FC" w:rsidRPr="008049C4" w:rsidRDefault="00CD527D" w:rsidP="00F2765D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 w:rsidR="0037657C">
              <w:rPr>
                <w:rFonts w:cs="Calibri"/>
              </w:rPr>
              <w:t>Modify data to Incremental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F5DD" w14:textId="2BAC1EDE" w:rsidR="00E172FC" w:rsidRPr="008049C4" w:rsidRDefault="00CD527D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7F23A" w14:textId="77777777" w:rsidR="00E172FC" w:rsidRPr="008049C4" w:rsidRDefault="00E172FC" w:rsidP="008C155D">
            <w:pPr>
              <w:spacing w:after="0"/>
              <w:rPr>
                <w:rFonts w:cs="Calibri"/>
              </w:rPr>
            </w:pPr>
          </w:p>
        </w:tc>
      </w:tr>
      <w:tr w:rsidR="00F2765D" w:rsidRPr="008049C4" w14:paraId="0CC696F1" w14:textId="77777777" w:rsidTr="00F95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5B934" w14:textId="7E45789C" w:rsidR="00F2765D" w:rsidRPr="00E172FC" w:rsidRDefault="00F2765D" w:rsidP="00F2765D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F0662" w14:textId="7305BA02" w:rsidR="00F2765D" w:rsidRPr="00F2765D" w:rsidRDefault="00F2765D" w:rsidP="00F2765D">
            <w:pPr>
              <w:spacing w:after="0"/>
              <w:rPr>
                <w:rFonts w:cs="Calibri"/>
              </w:rPr>
            </w:pPr>
            <w:r w:rsidRPr="00942ADF">
              <w:rPr>
                <w:rFonts w:cs="Calibri"/>
                <w:b/>
                <w:bCs/>
                <w:color w:val="FFFFFF" w:themeColor="background1"/>
                <w:shd w:val="clear" w:color="auto" w:fill="0070C0"/>
              </w:rPr>
              <w:t>Transform</w:t>
            </w:r>
            <w:r w:rsidRPr="00942ADF">
              <w:rPr>
                <w:rFonts w:cs="Calibri"/>
              </w:rPr>
              <w:t xml:space="preserve"> Data</w:t>
            </w:r>
            <w:r>
              <w:rPr>
                <w:rFonts w:cs="Calibri"/>
              </w:rPr>
              <w:t xml:space="preserve"> – Swine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DF99" w14:textId="621AFEF3" w:rsidR="00F2765D" w:rsidRPr="008049C4" w:rsidRDefault="00CD527D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2F67A" w14:textId="77777777" w:rsidR="00F2765D" w:rsidRPr="008049C4" w:rsidRDefault="00F2765D" w:rsidP="00F2765D">
            <w:pPr>
              <w:spacing w:after="0"/>
              <w:rPr>
                <w:rFonts w:cs="Calibri"/>
              </w:rPr>
            </w:pPr>
          </w:p>
        </w:tc>
      </w:tr>
      <w:tr w:rsidR="00672EF2" w:rsidRPr="008049C4" w14:paraId="0BEF7B1D" w14:textId="77777777" w:rsidTr="00F95C16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C2A84" w14:textId="5EB5E269" w:rsidR="00672EF2" w:rsidRPr="00E172FC" w:rsidRDefault="00672EF2" w:rsidP="00672EF2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6a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80B35" w14:textId="584BDBF9" w:rsidR="00672EF2" w:rsidRPr="008049C4" w:rsidRDefault="00CD527D" w:rsidP="00672EF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 w:rsidR="00672EF2">
              <w:rPr>
                <w:rFonts w:cs="Calibri"/>
              </w:rPr>
              <w:t>Remove Columns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2B077" w14:textId="5D4FF901" w:rsidR="00672EF2" w:rsidRPr="008049C4" w:rsidRDefault="00CD527D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8B89E" w14:textId="77777777" w:rsidR="00672EF2" w:rsidRPr="008049C4" w:rsidRDefault="00672EF2" w:rsidP="00672EF2">
            <w:pPr>
              <w:spacing w:after="0"/>
              <w:rPr>
                <w:rFonts w:cs="Calibri"/>
              </w:rPr>
            </w:pPr>
          </w:p>
        </w:tc>
      </w:tr>
      <w:tr w:rsidR="00672EF2" w:rsidRPr="008049C4" w14:paraId="0F406F70" w14:textId="77777777" w:rsidTr="00F95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C8B8" w14:textId="7993F797" w:rsidR="00672EF2" w:rsidRPr="00E172FC" w:rsidRDefault="00672EF2" w:rsidP="00672EF2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6b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B3C18" w14:textId="2B71A040" w:rsidR="00672EF2" w:rsidRPr="008049C4" w:rsidRDefault="00CD527D" w:rsidP="00672EF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 w:rsidR="00672EF2">
              <w:rPr>
                <w:rFonts w:cs="Calibri"/>
              </w:rPr>
              <w:t>Split Date Timestamp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D4B4C" w14:textId="1EE204A5" w:rsidR="00672EF2" w:rsidRPr="008049C4" w:rsidRDefault="00CD527D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E6FB7" w14:textId="77777777" w:rsidR="00672EF2" w:rsidRPr="008049C4" w:rsidRDefault="00672EF2" w:rsidP="00672EF2">
            <w:pPr>
              <w:spacing w:after="0"/>
              <w:rPr>
                <w:rFonts w:cs="Calibri"/>
              </w:rPr>
            </w:pPr>
          </w:p>
        </w:tc>
      </w:tr>
      <w:tr w:rsidR="00672EF2" w:rsidRPr="008049C4" w14:paraId="5D320538" w14:textId="77777777" w:rsidTr="00F95C16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FD8C1" w14:textId="3A1E6EC4" w:rsidR="00672EF2" w:rsidRPr="00E172FC" w:rsidRDefault="00672EF2" w:rsidP="00672EF2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6c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B3F61" w14:textId="26C6EBDB" w:rsidR="00672EF2" w:rsidRPr="008049C4" w:rsidRDefault="00CD527D" w:rsidP="00672EF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 w:rsidR="00672EF2">
              <w:rPr>
                <w:rFonts w:cs="Calibri"/>
              </w:rPr>
              <w:t>Normalize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B28DC" w14:textId="61DAA8CD" w:rsidR="00672EF2" w:rsidRPr="008049C4" w:rsidRDefault="00CD527D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B3161" w14:textId="77777777" w:rsidR="00672EF2" w:rsidRPr="008049C4" w:rsidRDefault="00672EF2" w:rsidP="00672EF2">
            <w:pPr>
              <w:spacing w:after="0"/>
              <w:rPr>
                <w:rFonts w:cs="Calibri"/>
              </w:rPr>
            </w:pPr>
          </w:p>
        </w:tc>
      </w:tr>
      <w:tr w:rsidR="00672EF2" w:rsidRPr="008049C4" w14:paraId="7D3BA908" w14:textId="77777777" w:rsidTr="00F95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F0AE9" w14:textId="6846328E" w:rsidR="00672EF2" w:rsidRPr="00E172FC" w:rsidRDefault="00672EF2" w:rsidP="00672EF2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6d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2771D" w14:textId="62FC9129" w:rsidR="00672EF2" w:rsidRPr="008049C4" w:rsidRDefault="00CD527D" w:rsidP="00672EF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 w:rsidR="00672EF2">
              <w:rPr>
                <w:rFonts w:cs="Calibri"/>
              </w:rPr>
              <w:t>Modify data to Incremental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09803" w14:textId="72F5ABC5" w:rsidR="00672EF2" w:rsidRPr="008049C4" w:rsidRDefault="00CD527D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463F7" w14:textId="77777777" w:rsidR="00672EF2" w:rsidRPr="008049C4" w:rsidRDefault="00672EF2" w:rsidP="00672EF2">
            <w:pPr>
              <w:spacing w:after="0"/>
              <w:rPr>
                <w:rFonts w:cs="Calibri"/>
              </w:rPr>
            </w:pPr>
          </w:p>
        </w:tc>
      </w:tr>
      <w:tr w:rsidR="00672EF2" w:rsidRPr="008049C4" w14:paraId="6C93F09F" w14:textId="77777777" w:rsidTr="002D7C60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0A1D9" w14:textId="680E602E" w:rsidR="00672EF2" w:rsidRPr="00E172FC" w:rsidRDefault="00672EF2" w:rsidP="00672EF2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DEB1C" w14:textId="68B11E6D" w:rsidR="00672EF2" w:rsidRPr="008049C4" w:rsidRDefault="00672EF2" w:rsidP="00672EF2">
            <w:pPr>
              <w:spacing w:after="0"/>
              <w:rPr>
                <w:rFonts w:cs="Calibri"/>
              </w:rPr>
            </w:pPr>
            <w:r w:rsidRPr="00942ADF">
              <w:rPr>
                <w:rFonts w:cs="Calibri"/>
                <w:b/>
                <w:bCs/>
                <w:color w:val="FFFFFF" w:themeColor="background1"/>
                <w:shd w:val="clear" w:color="auto" w:fill="0070C0"/>
              </w:rPr>
              <w:t>Transform</w:t>
            </w:r>
            <w:r w:rsidRPr="00942ADF">
              <w:rPr>
                <w:rFonts w:cs="Calibri"/>
              </w:rPr>
              <w:t xml:space="preserve"> Data</w:t>
            </w:r>
            <w:r>
              <w:rPr>
                <w:rFonts w:cs="Calibri"/>
              </w:rPr>
              <w:t xml:space="preserve"> – Ebola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14C98" w14:textId="44251BE9" w:rsidR="00672EF2" w:rsidRPr="008049C4" w:rsidRDefault="00CD527D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41845" w14:textId="77777777" w:rsidR="00672EF2" w:rsidRPr="008049C4" w:rsidRDefault="00672EF2" w:rsidP="00672EF2">
            <w:pPr>
              <w:spacing w:after="0"/>
              <w:rPr>
                <w:rFonts w:cs="Calibri"/>
              </w:rPr>
            </w:pPr>
          </w:p>
        </w:tc>
      </w:tr>
      <w:tr w:rsidR="00672EF2" w:rsidRPr="008049C4" w14:paraId="5EEB8785" w14:textId="77777777" w:rsidTr="002D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2F0A3" w14:textId="5040D22B" w:rsidR="00672EF2" w:rsidRPr="00E172FC" w:rsidRDefault="00672EF2" w:rsidP="00672EF2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7a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64DD7" w14:textId="31B5DA51" w:rsidR="00672EF2" w:rsidRPr="008049C4" w:rsidRDefault="00CD527D" w:rsidP="00672EF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 w:rsidR="00672EF2">
              <w:rPr>
                <w:rFonts w:cs="Calibri"/>
              </w:rPr>
              <w:t>Remove Columns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CE4" w14:textId="7095E64F" w:rsidR="00672EF2" w:rsidRPr="008049C4" w:rsidRDefault="00CD527D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7F415" w14:textId="77777777" w:rsidR="00672EF2" w:rsidRPr="008049C4" w:rsidRDefault="00672EF2" w:rsidP="00672EF2">
            <w:pPr>
              <w:spacing w:after="0"/>
              <w:rPr>
                <w:rFonts w:cs="Calibri"/>
              </w:rPr>
            </w:pPr>
          </w:p>
        </w:tc>
      </w:tr>
      <w:tr w:rsidR="00672EF2" w:rsidRPr="008049C4" w14:paraId="25033EE9" w14:textId="77777777" w:rsidTr="002D7C60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1186A" w14:textId="5C81C6E5" w:rsidR="00672EF2" w:rsidRDefault="00672EF2" w:rsidP="00672EF2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7b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27C4A" w14:textId="13FB08DA" w:rsidR="00672EF2" w:rsidRPr="008049C4" w:rsidRDefault="00CD527D" w:rsidP="00672EF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 w:rsidR="00672EF2">
              <w:rPr>
                <w:rFonts w:cs="Calibri"/>
              </w:rPr>
              <w:t>Split Date Timestamp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FE4B" w14:textId="11064D16" w:rsidR="00672EF2" w:rsidRPr="008049C4" w:rsidRDefault="00CD527D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67429" w14:textId="77777777" w:rsidR="00672EF2" w:rsidRPr="008049C4" w:rsidRDefault="00672EF2" w:rsidP="00672EF2">
            <w:pPr>
              <w:spacing w:after="0"/>
              <w:rPr>
                <w:rFonts w:cs="Calibri"/>
              </w:rPr>
            </w:pPr>
          </w:p>
        </w:tc>
      </w:tr>
      <w:tr w:rsidR="00672EF2" w:rsidRPr="008049C4" w14:paraId="2360493F" w14:textId="77777777" w:rsidTr="002D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276C" w14:textId="2B95E0AD" w:rsidR="00672EF2" w:rsidRDefault="00672EF2" w:rsidP="00672EF2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7c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2053E" w14:textId="321B973A" w:rsidR="00672EF2" w:rsidRPr="008049C4" w:rsidRDefault="00CD527D" w:rsidP="00672EF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 w:rsidR="00672EF2">
              <w:rPr>
                <w:rFonts w:cs="Calibri"/>
              </w:rPr>
              <w:t>Normalize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FFF67" w14:textId="0283C4E6" w:rsidR="00672EF2" w:rsidRPr="008049C4" w:rsidRDefault="00CD527D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5F121" w14:textId="77777777" w:rsidR="00672EF2" w:rsidRPr="008049C4" w:rsidRDefault="00672EF2" w:rsidP="00672EF2">
            <w:pPr>
              <w:spacing w:after="0"/>
              <w:rPr>
                <w:rFonts w:cs="Calibri"/>
              </w:rPr>
            </w:pPr>
          </w:p>
        </w:tc>
      </w:tr>
      <w:tr w:rsidR="00672EF2" w:rsidRPr="008049C4" w14:paraId="2A6D714F" w14:textId="77777777" w:rsidTr="002D7C60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B84BB" w14:textId="371B91B7" w:rsidR="00672EF2" w:rsidRDefault="00672EF2" w:rsidP="00672EF2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7d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D4D1" w14:textId="049AA233" w:rsidR="00672EF2" w:rsidRPr="008049C4" w:rsidRDefault="00CD527D" w:rsidP="00672EF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 w:rsidR="00672EF2">
              <w:rPr>
                <w:rFonts w:cs="Calibri"/>
              </w:rPr>
              <w:t>Modify data to Incremental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462CA" w14:textId="797BF527" w:rsidR="00672EF2" w:rsidRPr="008049C4" w:rsidRDefault="00CD527D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ECBCE" w14:textId="77777777" w:rsidR="00672EF2" w:rsidRPr="008049C4" w:rsidRDefault="00672EF2" w:rsidP="00672EF2">
            <w:pPr>
              <w:spacing w:after="0"/>
              <w:rPr>
                <w:rFonts w:cs="Calibri"/>
              </w:rPr>
            </w:pPr>
          </w:p>
        </w:tc>
      </w:tr>
      <w:tr w:rsidR="00672EF2" w:rsidRPr="008049C4" w14:paraId="4338951E" w14:textId="77777777" w:rsidTr="002D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A483" w14:textId="37B1F45F" w:rsidR="00672EF2" w:rsidRDefault="00672EF2" w:rsidP="00672EF2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41401" w14:textId="055E00A7" w:rsidR="00672EF2" w:rsidRPr="008049C4" w:rsidRDefault="00672EF2" w:rsidP="00672EF2">
            <w:pPr>
              <w:spacing w:after="0"/>
              <w:rPr>
                <w:rFonts w:cs="Calibri"/>
              </w:rPr>
            </w:pPr>
            <w:r w:rsidRPr="00942ADF">
              <w:rPr>
                <w:rFonts w:cs="Calibri"/>
                <w:b/>
                <w:bCs/>
                <w:color w:val="FFFFFF" w:themeColor="background1"/>
                <w:shd w:val="clear" w:color="auto" w:fill="0070C0"/>
              </w:rPr>
              <w:t>Transform</w:t>
            </w:r>
            <w:r w:rsidRPr="00942ADF">
              <w:rPr>
                <w:rFonts w:cs="Calibri"/>
              </w:rPr>
              <w:t xml:space="preserve"> Data</w:t>
            </w:r>
            <w:r>
              <w:rPr>
                <w:rFonts w:cs="Calibri"/>
              </w:rPr>
              <w:t xml:space="preserve"> – Twitter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018BE" w14:textId="52B2EA5F" w:rsidR="00672EF2" w:rsidRPr="008049C4" w:rsidRDefault="00CD527D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1B93" w14:textId="77777777" w:rsidR="00672EF2" w:rsidRPr="008049C4" w:rsidRDefault="00672EF2" w:rsidP="00672EF2">
            <w:pPr>
              <w:spacing w:after="0"/>
              <w:rPr>
                <w:rFonts w:cs="Calibri"/>
              </w:rPr>
            </w:pPr>
          </w:p>
        </w:tc>
      </w:tr>
      <w:tr w:rsidR="00672EF2" w:rsidRPr="008049C4" w14:paraId="50147450" w14:textId="77777777" w:rsidTr="002D7C60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D7B02" w14:textId="1D37ECBA" w:rsidR="00672EF2" w:rsidRDefault="00672EF2" w:rsidP="00672EF2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lastRenderedPageBreak/>
              <w:t>8a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4F722" w14:textId="0E2C0142" w:rsidR="00672EF2" w:rsidRPr="008049C4" w:rsidRDefault="00CD527D" w:rsidP="00672EF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 w:rsidR="00C66CD8">
              <w:rPr>
                <w:rFonts w:cs="Calibri"/>
              </w:rPr>
              <w:t>Add virus column to datasets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9B37B" w14:textId="78C1462A" w:rsidR="00672EF2" w:rsidRPr="008049C4" w:rsidRDefault="00CD527D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779B" w14:textId="1F7708C4" w:rsidR="00672EF2" w:rsidRPr="008049C4" w:rsidRDefault="00C66CD8" w:rsidP="00672EF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Add virus column to .csv data datetime and text.</w:t>
            </w:r>
          </w:p>
        </w:tc>
      </w:tr>
      <w:tr w:rsidR="00672EF2" w:rsidRPr="008049C4" w14:paraId="223EC4C8" w14:textId="77777777" w:rsidTr="002D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EF655" w14:textId="63D9D463" w:rsidR="00672EF2" w:rsidRDefault="00844A80" w:rsidP="00672EF2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E97B" w14:textId="6C642C78" w:rsidR="00672EF2" w:rsidRPr="008049C4" w:rsidRDefault="00844A80" w:rsidP="00672EF2">
            <w:pPr>
              <w:spacing w:after="0"/>
              <w:rPr>
                <w:rFonts w:cs="Calibri"/>
              </w:rPr>
            </w:pPr>
            <w:r>
              <w:rPr>
                <w:rFonts w:cs="Calibri"/>
                <w:b/>
                <w:bCs/>
                <w:color w:val="FFFFFF" w:themeColor="background1"/>
                <w:shd w:val="clear" w:color="auto" w:fill="0070C0"/>
              </w:rPr>
              <w:t>Create PostgreSQL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5DBEA" w14:textId="139C6987" w:rsidR="00672EF2" w:rsidRPr="008049C4" w:rsidRDefault="00CD527D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27DBF" w14:textId="6010C869" w:rsidR="00672EF2" w:rsidRPr="008049C4" w:rsidRDefault="00774AEB" w:rsidP="00672EF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Create DB and Table Structure</w:t>
            </w:r>
          </w:p>
        </w:tc>
      </w:tr>
      <w:tr w:rsidR="00672EF2" w:rsidRPr="008049C4" w14:paraId="7EB65428" w14:textId="77777777" w:rsidTr="002D7C60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4679" w14:textId="7432B255" w:rsidR="00672EF2" w:rsidRDefault="00844A80" w:rsidP="00672EF2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4335" w14:textId="6A6AE3AA" w:rsidR="00672EF2" w:rsidRPr="008049C4" w:rsidRDefault="00CD527D" w:rsidP="00672EF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  <w:r w:rsidR="002D7C60">
              <w:rPr>
                <w:rFonts w:cs="Calibri"/>
              </w:rPr>
              <w:t>Create DB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2B62" w14:textId="72345CAE" w:rsidR="00672EF2" w:rsidRPr="008049C4" w:rsidRDefault="00CD527D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5345B" w14:textId="77777777" w:rsidR="00672EF2" w:rsidRPr="008049C4" w:rsidRDefault="00672EF2" w:rsidP="00672EF2">
            <w:pPr>
              <w:spacing w:after="0"/>
              <w:rPr>
                <w:rFonts w:cs="Calibri"/>
              </w:rPr>
            </w:pPr>
          </w:p>
        </w:tc>
      </w:tr>
      <w:tr w:rsidR="00844A80" w:rsidRPr="008049C4" w14:paraId="49C823D7" w14:textId="77777777" w:rsidTr="002D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77F37" w14:textId="074CEC9E" w:rsidR="00844A80" w:rsidRPr="00844A80" w:rsidRDefault="00844A80" w:rsidP="00844A8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 w:rsidRPr="00844A80">
              <w:rPr>
                <w:rFonts w:cs="Calibri"/>
                <w:b w:val="0"/>
                <w:bCs w:val="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81E0D" w14:textId="7F1887E7" w:rsidR="00844A80" w:rsidRPr="008049C4" w:rsidRDefault="00844A80" w:rsidP="00844A80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Create Base Tbl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58D9F" w14:textId="3968DD70" w:rsidR="00844A80" w:rsidRPr="008049C4" w:rsidRDefault="00844A80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6EFBE" w14:textId="77777777" w:rsidR="00844A80" w:rsidRPr="008049C4" w:rsidRDefault="00844A80" w:rsidP="00844A80">
            <w:pPr>
              <w:spacing w:after="0"/>
              <w:rPr>
                <w:rFonts w:cs="Calibri"/>
              </w:rPr>
            </w:pPr>
          </w:p>
        </w:tc>
      </w:tr>
      <w:tr w:rsidR="00844A80" w:rsidRPr="008049C4" w14:paraId="5DE51FFF" w14:textId="77777777" w:rsidTr="002D7C60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3C474" w14:textId="752A275B" w:rsidR="00844A80" w:rsidRPr="00844A80" w:rsidRDefault="00844A80" w:rsidP="00844A8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 w:rsidRPr="00844A80">
              <w:rPr>
                <w:rFonts w:cs="Calibri"/>
                <w:b w:val="0"/>
                <w:bCs w:val="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4558" w14:textId="2B5D2068" w:rsidR="00844A80" w:rsidRPr="008049C4" w:rsidRDefault="00844A80" w:rsidP="00844A80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Create Aggregate Tbl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52B71" w14:textId="77BA1D66" w:rsidR="00844A80" w:rsidRPr="008049C4" w:rsidRDefault="00844A80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6C3D" w14:textId="77777777" w:rsidR="00844A80" w:rsidRPr="008049C4" w:rsidRDefault="00844A80" w:rsidP="00844A80">
            <w:pPr>
              <w:spacing w:after="0"/>
              <w:rPr>
                <w:rFonts w:cs="Calibri"/>
              </w:rPr>
            </w:pPr>
          </w:p>
        </w:tc>
      </w:tr>
      <w:tr w:rsidR="00844A80" w:rsidRPr="008049C4" w14:paraId="6A8DF678" w14:textId="77777777" w:rsidTr="002D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9708C" w14:textId="1EE7E5EF" w:rsidR="00844A80" w:rsidRPr="00844A80" w:rsidRDefault="00844A80" w:rsidP="00844A8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 w:rsidRPr="00844A80">
              <w:rPr>
                <w:rFonts w:cs="Calibri"/>
                <w:b w:val="0"/>
                <w:bCs w:val="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F8ED1" w14:textId="58AE6412" w:rsidR="00844A80" w:rsidRPr="008049C4" w:rsidRDefault="00844A80" w:rsidP="00844A80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Create Twitter Tbl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6A73E" w14:textId="6E66D5A5" w:rsidR="00844A80" w:rsidRPr="008049C4" w:rsidRDefault="00844A80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ABBA8" w14:textId="77777777" w:rsidR="00844A80" w:rsidRPr="008049C4" w:rsidRDefault="00844A80" w:rsidP="00844A80">
            <w:pPr>
              <w:spacing w:after="0"/>
              <w:rPr>
                <w:rFonts w:cs="Calibri"/>
              </w:rPr>
            </w:pPr>
          </w:p>
        </w:tc>
      </w:tr>
      <w:tr w:rsidR="00844A80" w:rsidRPr="008049C4" w14:paraId="431C6FB5" w14:textId="77777777" w:rsidTr="002D7C60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3CA6" w14:textId="02E157BC" w:rsidR="00844A80" w:rsidRPr="00844A80" w:rsidRDefault="00844A80" w:rsidP="00844A8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 w:rsidRPr="00844A80">
              <w:rPr>
                <w:rFonts w:cs="Calibri"/>
                <w:b w:val="0"/>
                <w:bCs w:val="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48B18" w14:textId="3545BB5F" w:rsidR="00844A80" w:rsidRPr="008049C4" w:rsidRDefault="00844A80" w:rsidP="00844A80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Create Country Region Ref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C295" w14:textId="232D7A94" w:rsidR="00844A80" w:rsidRPr="008049C4" w:rsidRDefault="00844A80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D7DB6" w14:textId="77777777" w:rsidR="00844A80" w:rsidRPr="008049C4" w:rsidRDefault="00844A80" w:rsidP="00844A80">
            <w:pPr>
              <w:spacing w:after="0"/>
              <w:rPr>
                <w:rFonts w:cs="Calibri"/>
              </w:rPr>
            </w:pPr>
          </w:p>
        </w:tc>
      </w:tr>
      <w:tr w:rsidR="00844A80" w:rsidRPr="008049C4" w14:paraId="7042987F" w14:textId="77777777" w:rsidTr="002D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63C42" w14:textId="12BBD5D1" w:rsidR="00844A80" w:rsidRPr="00844A80" w:rsidRDefault="00844A80" w:rsidP="00844A8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 w:rsidRPr="00844A80">
              <w:rPr>
                <w:rFonts w:cs="Calibri"/>
                <w:b w:val="0"/>
                <w:bCs w:val="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29115" w14:textId="4AA87A86" w:rsidR="00844A80" w:rsidRPr="008049C4" w:rsidRDefault="00844A80" w:rsidP="00844A80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Create ERD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4BC0D" w14:textId="5E1C4A1B" w:rsidR="00844A80" w:rsidRPr="008049C4" w:rsidRDefault="00844A80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F2E5E" w14:textId="77777777" w:rsidR="00844A80" w:rsidRPr="008049C4" w:rsidRDefault="00844A80" w:rsidP="00844A80">
            <w:pPr>
              <w:spacing w:after="0"/>
              <w:rPr>
                <w:rFonts w:cs="Calibri"/>
              </w:rPr>
            </w:pPr>
          </w:p>
        </w:tc>
      </w:tr>
      <w:tr w:rsidR="00844A80" w:rsidRPr="008049C4" w14:paraId="6AA2C14A" w14:textId="77777777" w:rsidTr="002D7C60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143DC" w14:textId="4E1AC008" w:rsidR="00844A80" w:rsidRPr="00844A80" w:rsidRDefault="00844A80" w:rsidP="00844A8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 w:rsidRPr="00844A80">
              <w:rPr>
                <w:rFonts w:cs="Calibri"/>
                <w:b w:val="0"/>
                <w:bCs w:val="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3559" w14:textId="6DD9642D" w:rsidR="00844A80" w:rsidRPr="008049C4" w:rsidRDefault="00844A80" w:rsidP="00844A80">
            <w:pPr>
              <w:spacing w:after="0"/>
              <w:rPr>
                <w:rFonts w:cs="Calibri"/>
              </w:rPr>
            </w:pPr>
            <w:r w:rsidRPr="00844A80">
              <w:rPr>
                <w:rFonts w:cs="Calibri"/>
                <w:b/>
                <w:bCs/>
                <w:color w:val="FFFFFF" w:themeColor="background1"/>
                <w:shd w:val="clear" w:color="auto" w:fill="0070C0"/>
              </w:rPr>
              <w:t>Load</w:t>
            </w:r>
            <w:r>
              <w:rPr>
                <w:rFonts w:cs="Calibri"/>
              </w:rPr>
              <w:t xml:space="preserve"> Base Table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C7CC8" w14:textId="6FF97325" w:rsidR="00844A80" w:rsidRPr="008049C4" w:rsidRDefault="00844A80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C02C3" w14:textId="77777777" w:rsidR="00844A80" w:rsidRPr="008049C4" w:rsidRDefault="00844A80" w:rsidP="00844A80">
            <w:pPr>
              <w:spacing w:after="0"/>
              <w:rPr>
                <w:rFonts w:cs="Calibri"/>
              </w:rPr>
            </w:pPr>
          </w:p>
        </w:tc>
      </w:tr>
      <w:tr w:rsidR="00844A80" w:rsidRPr="008049C4" w14:paraId="75A74C86" w14:textId="77777777" w:rsidTr="002D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E148B" w14:textId="5825A90C" w:rsidR="00844A80" w:rsidRPr="00844A80" w:rsidRDefault="00844A80" w:rsidP="00844A8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 w:rsidRPr="00844A80">
              <w:rPr>
                <w:rFonts w:cs="Calibri"/>
                <w:b w:val="0"/>
                <w:bCs w:val="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D81C" w14:textId="7E9EE230" w:rsidR="00844A80" w:rsidRPr="008049C4" w:rsidRDefault="00844A80" w:rsidP="00844A80">
            <w:pPr>
              <w:spacing w:after="0"/>
              <w:rPr>
                <w:rFonts w:cs="Calibri"/>
              </w:rPr>
            </w:pPr>
            <w:r w:rsidRPr="00844A80">
              <w:rPr>
                <w:rFonts w:cs="Calibri"/>
                <w:b/>
                <w:bCs/>
                <w:color w:val="FFFFFF" w:themeColor="background1"/>
                <w:shd w:val="clear" w:color="auto" w:fill="0070C0"/>
              </w:rPr>
              <w:t>Load</w:t>
            </w:r>
            <w:r>
              <w:rPr>
                <w:rFonts w:cs="Calibri"/>
              </w:rPr>
              <w:t xml:space="preserve"> Aggregate Tables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8C2F" w14:textId="12496112" w:rsidR="00844A80" w:rsidRPr="008049C4" w:rsidRDefault="00844A80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9620" w14:textId="77777777" w:rsidR="00844A80" w:rsidRPr="008049C4" w:rsidRDefault="00844A80" w:rsidP="00844A80">
            <w:pPr>
              <w:spacing w:after="0"/>
              <w:rPr>
                <w:rFonts w:cs="Calibri"/>
              </w:rPr>
            </w:pPr>
          </w:p>
        </w:tc>
      </w:tr>
      <w:tr w:rsidR="00844A80" w:rsidRPr="008049C4" w14:paraId="515F93E9" w14:textId="77777777" w:rsidTr="002D7C60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0770C" w14:textId="3A2D097D" w:rsidR="00844A80" w:rsidRPr="00844A80" w:rsidRDefault="00844A80" w:rsidP="00844A8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 w:rsidRPr="00844A80">
              <w:rPr>
                <w:rFonts w:cs="Calibri"/>
                <w:b w:val="0"/>
                <w:bCs w:val="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3C2DB" w14:textId="465F95B8" w:rsidR="00844A80" w:rsidRPr="008049C4" w:rsidRDefault="00844A80" w:rsidP="00844A80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Country – Weekly Table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71E95" w14:textId="239898DF" w:rsidR="00844A80" w:rsidRPr="008049C4" w:rsidRDefault="00844A80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CF77F" w14:textId="77777777" w:rsidR="00844A80" w:rsidRPr="008049C4" w:rsidRDefault="00844A80" w:rsidP="00844A80">
            <w:pPr>
              <w:spacing w:after="0"/>
              <w:rPr>
                <w:rFonts w:cs="Calibri"/>
              </w:rPr>
            </w:pPr>
          </w:p>
        </w:tc>
      </w:tr>
      <w:tr w:rsidR="00844A80" w:rsidRPr="008049C4" w14:paraId="5DBE40C5" w14:textId="77777777" w:rsidTr="002D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A2424" w14:textId="47D73022" w:rsidR="00844A80" w:rsidRPr="00844A80" w:rsidRDefault="00844A80" w:rsidP="00844A8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 w:rsidRPr="00844A80">
              <w:rPr>
                <w:rFonts w:cs="Calibri"/>
                <w:b w:val="0"/>
                <w:bCs w:val="0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95265" w14:textId="3B21EDEE" w:rsidR="00844A80" w:rsidRPr="008049C4" w:rsidRDefault="00844A80" w:rsidP="00844A80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Country – Monthly Table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AB3F3" w14:textId="18A82EDD" w:rsidR="00844A80" w:rsidRPr="008049C4" w:rsidRDefault="00844A80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64126" w14:textId="77777777" w:rsidR="00844A80" w:rsidRPr="008049C4" w:rsidRDefault="00844A80" w:rsidP="00844A80">
            <w:pPr>
              <w:spacing w:after="0"/>
              <w:rPr>
                <w:rFonts w:cs="Calibri"/>
              </w:rPr>
            </w:pPr>
          </w:p>
        </w:tc>
      </w:tr>
      <w:tr w:rsidR="00844A80" w:rsidRPr="008049C4" w14:paraId="68A7C100" w14:textId="77777777" w:rsidTr="002D7C60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7AA0B" w14:textId="2EAADD57" w:rsidR="00844A80" w:rsidRPr="00844A80" w:rsidRDefault="00844A80" w:rsidP="00844A8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 w:rsidRPr="00844A80">
              <w:rPr>
                <w:rFonts w:cs="Calibri"/>
                <w:b w:val="0"/>
                <w:bCs w:val="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35817" w14:textId="71E3D7C7" w:rsidR="00844A80" w:rsidRPr="008049C4" w:rsidRDefault="00844A80" w:rsidP="00844A80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Country – Year Table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73A02" w14:textId="0F0CA040" w:rsidR="00844A80" w:rsidRPr="008049C4" w:rsidRDefault="00844A80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9156C" w14:textId="77777777" w:rsidR="00844A80" w:rsidRPr="008049C4" w:rsidRDefault="00844A80" w:rsidP="00844A80">
            <w:pPr>
              <w:spacing w:after="0"/>
              <w:rPr>
                <w:rFonts w:cs="Calibri"/>
              </w:rPr>
            </w:pPr>
          </w:p>
        </w:tc>
      </w:tr>
      <w:tr w:rsidR="00844A80" w:rsidRPr="008049C4" w14:paraId="78AD54A4" w14:textId="77777777" w:rsidTr="002D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9F80A" w14:textId="66B4748C" w:rsidR="00844A80" w:rsidRPr="00844A80" w:rsidRDefault="00435A50" w:rsidP="00844A8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D4E8D" w14:textId="2B0D167D" w:rsidR="00844A80" w:rsidRPr="008049C4" w:rsidRDefault="00844A80" w:rsidP="00844A80">
            <w:pPr>
              <w:spacing w:after="0"/>
              <w:rPr>
                <w:rFonts w:cs="Calibri"/>
              </w:rPr>
            </w:pPr>
            <w:r w:rsidRPr="00844A80">
              <w:rPr>
                <w:rFonts w:cs="Calibri"/>
                <w:b/>
                <w:bCs/>
                <w:color w:val="FFFFFF" w:themeColor="background1"/>
                <w:shd w:val="clear" w:color="auto" w:fill="0070C0"/>
              </w:rPr>
              <w:t>Load</w:t>
            </w:r>
            <w:r>
              <w:rPr>
                <w:rFonts w:cs="Calibri"/>
              </w:rPr>
              <w:t xml:space="preserve"> Country Region Table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B7CE7" w14:textId="425AE21E" w:rsidR="00844A80" w:rsidRPr="008049C4" w:rsidRDefault="00435A50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4FE8" w14:textId="17081527" w:rsidR="00844A80" w:rsidRPr="008049C4" w:rsidRDefault="00023D32" w:rsidP="00844A80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Load Country Region Reference Table </w:t>
            </w:r>
          </w:p>
        </w:tc>
      </w:tr>
      <w:tr w:rsidR="00844A80" w:rsidRPr="008049C4" w14:paraId="2D876B83" w14:textId="77777777" w:rsidTr="002D7C60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FDDB" w14:textId="76C533CD" w:rsidR="00844A80" w:rsidRPr="00844A80" w:rsidRDefault="00435A50" w:rsidP="00844A8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B9226" w14:textId="640CEAA6" w:rsidR="00844A80" w:rsidRPr="008049C4" w:rsidRDefault="00844A80" w:rsidP="00844A80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Create Plots and Graphs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2A29C" w14:textId="1F21446E" w:rsidR="00844A80" w:rsidRPr="008049C4" w:rsidRDefault="00435A50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4F63E" w14:textId="54B96A62" w:rsidR="00844A80" w:rsidRPr="008049C4" w:rsidRDefault="00023D32" w:rsidP="00844A80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Create Plots and Graphs</w:t>
            </w:r>
          </w:p>
        </w:tc>
      </w:tr>
      <w:tr w:rsidR="00844A80" w:rsidRPr="008049C4" w14:paraId="3EE3457C" w14:textId="77777777" w:rsidTr="002D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0AD6" w14:textId="5BF9FFD6" w:rsidR="00844A80" w:rsidRPr="00844A80" w:rsidRDefault="00435A50" w:rsidP="00844A8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78CD5" w14:textId="4FE3262F" w:rsidR="00844A80" w:rsidRPr="008049C4" w:rsidRDefault="00844A80" w:rsidP="00844A80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Country – Weekly Plot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2A019" w14:textId="0696AAC4" w:rsidR="00844A80" w:rsidRPr="008049C4" w:rsidRDefault="00435A50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494F4" w14:textId="259C1172" w:rsidR="00844A80" w:rsidRPr="008049C4" w:rsidRDefault="00023D32" w:rsidP="00844A80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Create </w:t>
            </w:r>
            <w:r w:rsidR="00363538">
              <w:rPr>
                <w:rFonts w:cs="Calibri"/>
              </w:rPr>
              <w:t>line chart</w:t>
            </w:r>
            <w:r>
              <w:rPr>
                <w:rFonts w:cs="Calibri"/>
              </w:rPr>
              <w:t xml:space="preserve"> for top five</w:t>
            </w:r>
            <w:r w:rsidR="00363538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countries</w:t>
            </w:r>
            <w:r w:rsidR="00363538">
              <w:rPr>
                <w:rFonts w:cs="Calibri"/>
              </w:rPr>
              <w:t>.</w:t>
            </w:r>
          </w:p>
        </w:tc>
      </w:tr>
      <w:tr w:rsidR="00023D32" w:rsidRPr="008049C4" w14:paraId="110C8D28" w14:textId="77777777" w:rsidTr="002D7C60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D6EA7" w14:textId="3249B49E" w:rsidR="00023D32" w:rsidRPr="00844A80" w:rsidRDefault="00435A50" w:rsidP="00023D32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AD6E2" w14:textId="59061479" w:rsidR="00023D32" w:rsidRPr="008049C4" w:rsidRDefault="00023D32" w:rsidP="00023D3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Region – </w:t>
            </w:r>
            <w:r w:rsidR="00435A50">
              <w:rPr>
                <w:rFonts w:cs="Calibri"/>
              </w:rPr>
              <w:t>Cases</w:t>
            </w:r>
            <w:r>
              <w:rPr>
                <w:rFonts w:cs="Calibri"/>
              </w:rPr>
              <w:t xml:space="preserve"> </w:t>
            </w:r>
            <w:r w:rsidR="00435A50">
              <w:rPr>
                <w:rFonts w:cs="Calibri"/>
              </w:rPr>
              <w:t>Trend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6A41" w14:textId="78D72720" w:rsidR="00023D32" w:rsidRPr="008049C4" w:rsidRDefault="00435A50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30465" w14:textId="77777777" w:rsidR="00023D32" w:rsidRPr="008049C4" w:rsidRDefault="00023D32" w:rsidP="00023D32">
            <w:pPr>
              <w:spacing w:after="0"/>
              <w:rPr>
                <w:rFonts w:cs="Calibri"/>
              </w:rPr>
            </w:pPr>
          </w:p>
        </w:tc>
      </w:tr>
      <w:tr w:rsidR="00023D32" w:rsidRPr="008049C4" w14:paraId="558BD93F" w14:textId="77777777" w:rsidTr="002D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F1AD" w14:textId="11EE59F4" w:rsidR="00023D32" w:rsidRPr="00844A80" w:rsidRDefault="00435A50" w:rsidP="00023D32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751E4" w14:textId="01F7C91B" w:rsidR="00023D32" w:rsidRPr="008049C4" w:rsidRDefault="00023D32" w:rsidP="00023D3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Region – </w:t>
            </w:r>
            <w:r w:rsidR="00435A50">
              <w:rPr>
                <w:rFonts w:cs="Calibri"/>
              </w:rPr>
              <w:t>Deaths</w:t>
            </w:r>
            <w:r>
              <w:rPr>
                <w:rFonts w:cs="Calibri"/>
              </w:rPr>
              <w:t xml:space="preserve"> </w:t>
            </w:r>
            <w:r w:rsidR="00435A50">
              <w:rPr>
                <w:rFonts w:cs="Calibri"/>
              </w:rPr>
              <w:t>Trend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D5BB6" w14:textId="66361812" w:rsidR="00023D32" w:rsidRPr="008049C4" w:rsidRDefault="00435A50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444B0" w14:textId="77777777" w:rsidR="00023D32" w:rsidRPr="008049C4" w:rsidRDefault="00023D32" w:rsidP="00023D32">
            <w:pPr>
              <w:spacing w:after="0"/>
              <w:rPr>
                <w:rFonts w:cs="Calibri"/>
              </w:rPr>
            </w:pPr>
          </w:p>
        </w:tc>
      </w:tr>
      <w:tr w:rsidR="00023D32" w:rsidRPr="008049C4" w14:paraId="679A07C2" w14:textId="77777777" w:rsidTr="002D7C60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A2066" w14:textId="3DDC9199" w:rsidR="00023D32" w:rsidRPr="00844A80" w:rsidRDefault="00435A50" w:rsidP="00023D32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D315" w14:textId="60160D02" w:rsidR="00023D32" w:rsidRPr="008049C4" w:rsidRDefault="00023D32" w:rsidP="00023D3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Region – </w:t>
            </w:r>
            <w:r w:rsidR="00435A50">
              <w:rPr>
                <w:rFonts w:cs="Calibri"/>
              </w:rPr>
              <w:t>Recovered Trend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8102" w14:textId="56F38C53" w:rsidR="00023D32" w:rsidRPr="008049C4" w:rsidRDefault="00435A50" w:rsidP="00435A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8DBED" w14:textId="77777777" w:rsidR="00023D32" w:rsidRPr="008049C4" w:rsidRDefault="00023D32" w:rsidP="00023D32">
            <w:pPr>
              <w:spacing w:after="0"/>
              <w:rPr>
                <w:rFonts w:cs="Calibri"/>
              </w:rPr>
            </w:pPr>
          </w:p>
        </w:tc>
      </w:tr>
      <w:tr w:rsidR="00435A50" w:rsidRPr="008049C4" w14:paraId="11A1D6F1" w14:textId="77777777" w:rsidTr="0043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896A3" w14:textId="5EC46633" w:rsidR="00435A50" w:rsidRPr="00844A80" w:rsidRDefault="00435A50" w:rsidP="00435A5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Calibri"/>
                <w:b w:val="0"/>
                <w:bCs w:val="0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7BA09" w14:textId="79CEAD90" w:rsidR="00435A50" w:rsidRPr="008049C4" w:rsidRDefault="00435A50" w:rsidP="00435A50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  Twitter Bar Chart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8EEC5" w14:textId="3AE19D8D" w:rsidR="00435A50" w:rsidRPr="008049C4" w:rsidRDefault="00435A50" w:rsidP="00435A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CCD05" w14:textId="27644CA6" w:rsidR="00435A50" w:rsidRPr="008049C4" w:rsidRDefault="00435A50" w:rsidP="00435A50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Create Bar Chart showing timeframe for the three virus</w:t>
            </w:r>
            <w:r>
              <w:rPr>
                <w:rFonts w:cs="Calibri"/>
              </w:rPr>
              <w:t>es</w:t>
            </w:r>
            <w:r>
              <w:rPr>
                <w:rFonts w:cs="Calibri"/>
              </w:rPr>
              <w:t xml:space="preserve"> to accumulate 10000 tweets.</w:t>
            </w:r>
          </w:p>
        </w:tc>
      </w:tr>
      <w:tr w:rsidR="00435A50" w:rsidRPr="008049C4" w14:paraId="602FD529" w14:textId="77777777" w:rsidTr="002D7C60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8FC8" w14:textId="31833420" w:rsidR="00435A50" w:rsidRPr="00844A80" w:rsidRDefault="00435A50" w:rsidP="00435A5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B9B6D" w14:textId="2278A593" w:rsidR="00435A50" w:rsidRPr="008049C4" w:rsidRDefault="00435A50" w:rsidP="00435A50">
            <w:pPr>
              <w:spacing w:after="0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636D" w14:textId="0C4D334D" w:rsidR="00435A50" w:rsidRPr="008049C4" w:rsidRDefault="00435A50" w:rsidP="00435A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11F05" w14:textId="77777777" w:rsidR="00435A50" w:rsidRPr="008049C4" w:rsidRDefault="00435A50" w:rsidP="00435A50">
            <w:pPr>
              <w:spacing w:after="0"/>
              <w:rPr>
                <w:rFonts w:cs="Calibri"/>
              </w:rPr>
            </w:pPr>
          </w:p>
        </w:tc>
      </w:tr>
      <w:tr w:rsidR="00435A50" w:rsidRPr="008049C4" w14:paraId="69F479E4" w14:textId="77777777" w:rsidTr="002D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177A3" w14:textId="145FBA98" w:rsidR="00435A50" w:rsidRPr="00844A80" w:rsidRDefault="00435A50" w:rsidP="00435A5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77B8" w14:textId="77777777" w:rsidR="00435A50" w:rsidRPr="008049C4" w:rsidRDefault="00435A50" w:rsidP="00435A50">
            <w:pPr>
              <w:spacing w:after="0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8769C" w14:textId="02B1E3AF" w:rsidR="00435A50" w:rsidRPr="008049C4" w:rsidRDefault="00435A50" w:rsidP="00435A5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AEAF4" w14:textId="77777777" w:rsidR="00435A50" w:rsidRPr="008049C4" w:rsidRDefault="00435A50" w:rsidP="00435A50">
            <w:pPr>
              <w:spacing w:after="0"/>
              <w:rPr>
                <w:rFonts w:cs="Calibri"/>
              </w:rPr>
            </w:pPr>
          </w:p>
        </w:tc>
      </w:tr>
      <w:tr w:rsidR="00435A50" w:rsidRPr="008049C4" w14:paraId="17AE0DBD" w14:textId="77777777" w:rsidTr="002D7C60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5055B" w14:textId="2B4BC9BA" w:rsidR="00435A50" w:rsidRPr="00844A80" w:rsidRDefault="00435A50" w:rsidP="00435A5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B529E" w14:textId="77777777" w:rsidR="00435A50" w:rsidRPr="008049C4" w:rsidRDefault="00435A50" w:rsidP="00435A50">
            <w:pPr>
              <w:spacing w:after="0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D5A14" w14:textId="26F3A5E4" w:rsidR="00435A50" w:rsidRPr="008049C4" w:rsidRDefault="00435A50" w:rsidP="00435A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93A5" w14:textId="77777777" w:rsidR="00435A50" w:rsidRPr="008049C4" w:rsidRDefault="00435A50" w:rsidP="00435A50">
            <w:pPr>
              <w:spacing w:after="0"/>
              <w:rPr>
                <w:rFonts w:cs="Calibri"/>
              </w:rPr>
            </w:pPr>
          </w:p>
        </w:tc>
      </w:tr>
      <w:tr w:rsidR="00435A50" w:rsidRPr="008049C4" w14:paraId="56981F7D" w14:textId="77777777" w:rsidTr="002D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1DB9D" w14:textId="6BF342F2" w:rsidR="00435A50" w:rsidRPr="00844A80" w:rsidRDefault="00435A50" w:rsidP="00435A5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C23E" w14:textId="77777777" w:rsidR="00435A50" w:rsidRPr="008049C4" w:rsidRDefault="00435A50" w:rsidP="00435A50">
            <w:pPr>
              <w:spacing w:after="0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2A4CF" w14:textId="6A7248E5" w:rsidR="00435A50" w:rsidRPr="008049C4" w:rsidRDefault="00435A50" w:rsidP="00435A5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95C55" w14:textId="77777777" w:rsidR="00435A50" w:rsidRPr="008049C4" w:rsidRDefault="00435A50" w:rsidP="00435A50">
            <w:pPr>
              <w:spacing w:after="0"/>
              <w:rPr>
                <w:rFonts w:cs="Calibri"/>
              </w:rPr>
            </w:pPr>
          </w:p>
        </w:tc>
      </w:tr>
      <w:tr w:rsidR="00435A50" w:rsidRPr="008049C4" w14:paraId="5B2ACCCA" w14:textId="77777777" w:rsidTr="002D7C60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CECEE" w14:textId="613B53ED" w:rsidR="00435A50" w:rsidRPr="00844A80" w:rsidRDefault="00435A50" w:rsidP="00435A5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A3D3B" w14:textId="77777777" w:rsidR="00435A50" w:rsidRPr="008049C4" w:rsidRDefault="00435A50" w:rsidP="00435A50">
            <w:pPr>
              <w:spacing w:after="0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BC0F3" w14:textId="18C77147" w:rsidR="00435A50" w:rsidRPr="008049C4" w:rsidRDefault="00435A50" w:rsidP="00435A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5ECD0" w14:textId="77777777" w:rsidR="00435A50" w:rsidRPr="008049C4" w:rsidRDefault="00435A50" w:rsidP="00435A50">
            <w:pPr>
              <w:spacing w:after="0"/>
              <w:rPr>
                <w:rFonts w:cs="Calibri"/>
              </w:rPr>
            </w:pPr>
          </w:p>
        </w:tc>
      </w:tr>
      <w:tr w:rsidR="00435A50" w:rsidRPr="008049C4" w14:paraId="41B25F24" w14:textId="77777777" w:rsidTr="002D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F4A6F" w14:textId="3C93A408" w:rsidR="00435A50" w:rsidRPr="00844A80" w:rsidRDefault="00435A50" w:rsidP="00435A5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5120" w14:textId="77777777" w:rsidR="00435A50" w:rsidRPr="008049C4" w:rsidRDefault="00435A50" w:rsidP="00435A50">
            <w:pPr>
              <w:spacing w:after="0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0196F" w14:textId="5B70B162" w:rsidR="00435A50" w:rsidRPr="008049C4" w:rsidRDefault="00435A50" w:rsidP="00435A5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C84E0" w14:textId="77777777" w:rsidR="00435A50" w:rsidRPr="008049C4" w:rsidRDefault="00435A50" w:rsidP="00435A50">
            <w:pPr>
              <w:spacing w:after="0"/>
              <w:rPr>
                <w:rFonts w:cs="Calibri"/>
              </w:rPr>
            </w:pPr>
          </w:p>
        </w:tc>
      </w:tr>
      <w:tr w:rsidR="00435A50" w:rsidRPr="008049C4" w14:paraId="13663C05" w14:textId="77777777" w:rsidTr="002D7C60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8B2C7" w14:textId="6D627B37" w:rsidR="00435A50" w:rsidRPr="00844A80" w:rsidRDefault="00435A50" w:rsidP="00435A5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F802B" w14:textId="77777777" w:rsidR="00435A50" w:rsidRPr="008049C4" w:rsidRDefault="00435A50" w:rsidP="00435A50">
            <w:pPr>
              <w:spacing w:after="0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BF7A" w14:textId="6FFDAA9A" w:rsidR="00435A50" w:rsidRPr="008049C4" w:rsidRDefault="00435A50" w:rsidP="00435A5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543C" w14:textId="77777777" w:rsidR="00435A50" w:rsidRPr="008049C4" w:rsidRDefault="00435A50" w:rsidP="00435A50">
            <w:pPr>
              <w:spacing w:after="0"/>
              <w:rPr>
                <w:rFonts w:cs="Calibri"/>
              </w:rPr>
            </w:pPr>
          </w:p>
        </w:tc>
      </w:tr>
      <w:tr w:rsidR="00435A50" w:rsidRPr="008049C4" w14:paraId="51A23463" w14:textId="77777777" w:rsidTr="002D7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94476" w14:textId="752C754D" w:rsidR="00435A50" w:rsidRPr="00844A80" w:rsidRDefault="00435A50" w:rsidP="00435A50">
            <w:pPr>
              <w:spacing w:after="0"/>
              <w:jc w:val="center"/>
              <w:rPr>
                <w:rFonts w:cs="Calibri"/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448FE" w14:textId="61D953ED" w:rsidR="00435A50" w:rsidRPr="008049C4" w:rsidRDefault="00435A50" w:rsidP="00435A50">
            <w:pPr>
              <w:spacing w:after="0"/>
              <w:rPr>
                <w:rFonts w:cs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12837" w14:textId="3347202B" w:rsidR="00435A50" w:rsidRPr="008049C4" w:rsidRDefault="00435A50" w:rsidP="00435A5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0AE0E" w14:textId="77777777" w:rsidR="00435A50" w:rsidRPr="008049C4" w:rsidRDefault="00435A50" w:rsidP="00435A50">
            <w:pPr>
              <w:spacing w:after="0"/>
              <w:rPr>
                <w:rFonts w:cs="Calibri"/>
              </w:rPr>
            </w:pPr>
          </w:p>
        </w:tc>
      </w:tr>
    </w:tbl>
    <w:p w14:paraId="54C38538" w14:textId="7E3E9F99" w:rsidR="00051EC3" w:rsidRDefault="00051EC3" w:rsidP="008D02D4">
      <w:pPr>
        <w:pStyle w:val="BodyText"/>
        <w:rPr>
          <w:rFonts w:cs="Calibri"/>
        </w:rPr>
      </w:pPr>
    </w:p>
    <w:p w14:paraId="437DBC53" w14:textId="77777777" w:rsidR="003F7165" w:rsidRPr="008049C4" w:rsidRDefault="003F7165" w:rsidP="008D02D4">
      <w:pPr>
        <w:pStyle w:val="BodyText"/>
        <w:rPr>
          <w:rFonts w:cs="Calibri"/>
        </w:rPr>
      </w:pPr>
    </w:p>
    <w:p w14:paraId="54C385A5" w14:textId="77777777" w:rsidR="000209E6" w:rsidRPr="008049C4" w:rsidRDefault="007839C4" w:rsidP="000209E6">
      <w:pPr>
        <w:pStyle w:val="Heading1"/>
        <w:rPr>
          <w:rFonts w:ascii="Calibri" w:hAnsi="Calibri" w:cs="Calibri"/>
        </w:rPr>
      </w:pPr>
      <w:bookmarkStart w:id="7" w:name="_Toc381186308"/>
      <w:r w:rsidRPr="008049C4">
        <w:rPr>
          <w:rFonts w:ascii="Calibri" w:hAnsi="Calibri" w:cs="Calibri"/>
        </w:rPr>
        <w:lastRenderedPageBreak/>
        <w:t>Images and Mockups</w:t>
      </w:r>
      <w:bookmarkEnd w:id="7"/>
    </w:p>
    <w:p w14:paraId="47CAD8BD" w14:textId="6CAB2F33" w:rsidR="008049C4" w:rsidRDefault="008049C4" w:rsidP="008049C4">
      <w:pPr>
        <w:pStyle w:val="BodyText"/>
        <w:ind w:left="720"/>
        <w:rPr>
          <w:rFonts w:cs="Calibri"/>
        </w:rPr>
      </w:pPr>
      <w:r w:rsidRPr="00F2765D">
        <w:rPr>
          <w:rFonts w:cs="Calibri"/>
          <w:b/>
          <w:bCs/>
        </w:rPr>
        <w:t>Entity Relationship Diagram</w:t>
      </w:r>
      <w:r w:rsidR="00F2765D">
        <w:rPr>
          <w:rFonts w:cs="Calibri"/>
          <w:b/>
          <w:bCs/>
        </w:rPr>
        <w:t xml:space="preserve"> – ETL Segments</w:t>
      </w:r>
    </w:p>
    <w:p w14:paraId="01CDE358" w14:textId="1BA90FED" w:rsidR="001803AE" w:rsidRPr="00774AEB" w:rsidRDefault="003F7165" w:rsidP="001803AE">
      <w:pPr>
        <w:pStyle w:val="BodyText"/>
        <w:ind w:left="720"/>
      </w:pPr>
      <w:r>
        <w:rPr>
          <w:noProof/>
        </w:rPr>
        <w:drawing>
          <wp:inline distT="0" distB="0" distL="0" distR="0" wp14:anchorId="64D07B34" wp14:editId="28C0E34D">
            <wp:extent cx="5874327" cy="78324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565" cy="789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3AE" w:rsidRPr="00774AEB" w:rsidSect="00CB3836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70385" w14:textId="77777777" w:rsidR="00954D24" w:rsidRDefault="00954D24" w:rsidP="003E7BC6">
      <w:pPr>
        <w:spacing w:after="0" w:line="240" w:lineRule="auto"/>
      </w:pPr>
      <w:r>
        <w:separator/>
      </w:r>
    </w:p>
  </w:endnote>
  <w:endnote w:type="continuationSeparator" w:id="0">
    <w:p w14:paraId="6D4EBFC0" w14:textId="77777777" w:rsidR="00954D24" w:rsidRDefault="00954D24" w:rsidP="003E7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B0DF3" w14:textId="77777777" w:rsidR="00AA5D19" w:rsidRPr="00AA5D19" w:rsidRDefault="00AA5D19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AA5D19">
      <w:rPr>
        <w:caps/>
      </w:rPr>
      <w:fldChar w:fldCharType="begin"/>
    </w:r>
    <w:r w:rsidRPr="00AA5D19">
      <w:rPr>
        <w:caps/>
      </w:rPr>
      <w:instrText xml:space="preserve"> PAGE   \* MERGEFORMAT </w:instrText>
    </w:r>
    <w:r w:rsidRPr="00AA5D19">
      <w:rPr>
        <w:caps/>
      </w:rPr>
      <w:fldChar w:fldCharType="separate"/>
    </w:r>
    <w:r w:rsidRPr="00AA5D19">
      <w:rPr>
        <w:caps/>
        <w:noProof/>
      </w:rPr>
      <w:t>2</w:t>
    </w:r>
    <w:r w:rsidRPr="00AA5D19">
      <w:rPr>
        <w:caps/>
        <w:noProof/>
      </w:rPr>
      <w:fldChar w:fldCharType="end"/>
    </w:r>
  </w:p>
  <w:p w14:paraId="54C385B6" w14:textId="77777777" w:rsidR="00AE58F1" w:rsidRPr="00AA5D19" w:rsidRDefault="00AE5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8D6CE" w14:textId="77777777" w:rsidR="00954D24" w:rsidRDefault="00954D24" w:rsidP="003E7BC6">
      <w:pPr>
        <w:spacing w:after="0" w:line="240" w:lineRule="auto"/>
      </w:pPr>
      <w:r>
        <w:separator/>
      </w:r>
    </w:p>
  </w:footnote>
  <w:footnote w:type="continuationSeparator" w:id="0">
    <w:p w14:paraId="28DC51DC" w14:textId="77777777" w:rsidR="00954D24" w:rsidRDefault="00954D24" w:rsidP="003E7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ediumShading1-Accent3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37"/>
      <w:gridCol w:w="7553"/>
    </w:tblGrid>
    <w:tr w:rsidR="00AE58F1" w:rsidRPr="008C155D" w14:paraId="54C385B3" w14:textId="77777777" w:rsidTr="00C1047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FF0000"/>
        </w:tcPr>
        <w:p w14:paraId="54C385B1" w14:textId="024E776C" w:rsidR="00AE58F1" w:rsidRPr="00AA5D19" w:rsidRDefault="00AA5D19" w:rsidP="008A6516">
          <w:pPr>
            <w:pStyle w:val="Header"/>
          </w:pPr>
          <w:r w:rsidRPr="00AA5D19">
            <w:t>03/07/2020</w:t>
          </w:r>
        </w:p>
      </w:tc>
      <w:tc>
        <w:tcPr>
          <w:tcW w:w="40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0070C0"/>
        </w:tcPr>
        <w:p w14:paraId="54C385B2" w14:textId="77777777" w:rsidR="00AE58F1" w:rsidRPr="008C155D" w:rsidRDefault="00AE58F1" w:rsidP="008A6516">
          <w:pPr>
            <w:pStyle w:val="Head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Cs w:val="0"/>
              <w:color w:val="001747"/>
              <w:sz w:val="24"/>
              <w:szCs w:val="24"/>
            </w:rPr>
          </w:pPr>
        </w:p>
      </w:tc>
    </w:tr>
  </w:tbl>
  <w:p w14:paraId="54C385B4" w14:textId="77777777" w:rsidR="00AE58F1" w:rsidRDefault="00AE58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79BB"/>
    <w:multiLevelType w:val="multilevel"/>
    <w:tmpl w:val="9698C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504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19F1695"/>
    <w:multiLevelType w:val="hybridMultilevel"/>
    <w:tmpl w:val="182A804C"/>
    <w:lvl w:ilvl="0" w:tplc="8676CD4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B6EA4"/>
    <w:multiLevelType w:val="hybridMultilevel"/>
    <w:tmpl w:val="B2B8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2735D"/>
    <w:multiLevelType w:val="hybridMultilevel"/>
    <w:tmpl w:val="E1B21E58"/>
    <w:lvl w:ilvl="0" w:tplc="46C084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328DD"/>
    <w:multiLevelType w:val="hybridMultilevel"/>
    <w:tmpl w:val="ACAA9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510ED"/>
    <w:multiLevelType w:val="hybridMultilevel"/>
    <w:tmpl w:val="FC40C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23B25"/>
    <w:multiLevelType w:val="hybridMultilevel"/>
    <w:tmpl w:val="5C1C1C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8B0FFE"/>
    <w:multiLevelType w:val="hybridMultilevel"/>
    <w:tmpl w:val="ACAA9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9259F"/>
    <w:multiLevelType w:val="hybridMultilevel"/>
    <w:tmpl w:val="D10E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E7954"/>
    <w:multiLevelType w:val="hybridMultilevel"/>
    <w:tmpl w:val="ACAA9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wszQxtrQwMTI3sjBU0lEKTi0uzszPAykwrgUAuDr0hCwAAAA="/>
  </w:docVars>
  <w:rsids>
    <w:rsidRoot w:val="0091405A"/>
    <w:rsid w:val="000209E6"/>
    <w:rsid w:val="00023D32"/>
    <w:rsid w:val="00024E34"/>
    <w:rsid w:val="00027AC6"/>
    <w:rsid w:val="00032266"/>
    <w:rsid w:val="00043C85"/>
    <w:rsid w:val="00051206"/>
    <w:rsid w:val="00051EC3"/>
    <w:rsid w:val="00095F48"/>
    <w:rsid w:val="000B71D7"/>
    <w:rsid w:val="000D6175"/>
    <w:rsid w:val="000E120C"/>
    <w:rsid w:val="00114B71"/>
    <w:rsid w:val="0015150C"/>
    <w:rsid w:val="001803AE"/>
    <w:rsid w:val="001876BE"/>
    <w:rsid w:val="001A398E"/>
    <w:rsid w:val="001C29CA"/>
    <w:rsid w:val="001E4BEB"/>
    <w:rsid w:val="001F0861"/>
    <w:rsid w:val="001F278C"/>
    <w:rsid w:val="0020013A"/>
    <w:rsid w:val="00210867"/>
    <w:rsid w:val="00222FC2"/>
    <w:rsid w:val="00226DA6"/>
    <w:rsid w:val="00236EFA"/>
    <w:rsid w:val="00241295"/>
    <w:rsid w:val="002464EE"/>
    <w:rsid w:val="0025588F"/>
    <w:rsid w:val="00265570"/>
    <w:rsid w:val="002779C4"/>
    <w:rsid w:val="002B232F"/>
    <w:rsid w:val="002B451D"/>
    <w:rsid w:val="002D36D4"/>
    <w:rsid w:val="002D6F67"/>
    <w:rsid w:val="002D7C60"/>
    <w:rsid w:val="00311BEA"/>
    <w:rsid w:val="003150BE"/>
    <w:rsid w:val="00363538"/>
    <w:rsid w:val="00366511"/>
    <w:rsid w:val="0037657C"/>
    <w:rsid w:val="00384470"/>
    <w:rsid w:val="00391BFF"/>
    <w:rsid w:val="0039428B"/>
    <w:rsid w:val="00396F35"/>
    <w:rsid w:val="003A1B0B"/>
    <w:rsid w:val="003A2821"/>
    <w:rsid w:val="003C293A"/>
    <w:rsid w:val="003D0980"/>
    <w:rsid w:val="003D1581"/>
    <w:rsid w:val="003E493A"/>
    <w:rsid w:val="003E7BC6"/>
    <w:rsid w:val="003F7165"/>
    <w:rsid w:val="00407011"/>
    <w:rsid w:val="00435A50"/>
    <w:rsid w:val="00473A2D"/>
    <w:rsid w:val="004870E7"/>
    <w:rsid w:val="00487CE1"/>
    <w:rsid w:val="00497901"/>
    <w:rsid w:val="004A75BC"/>
    <w:rsid w:val="004D1057"/>
    <w:rsid w:val="00511102"/>
    <w:rsid w:val="00542C8D"/>
    <w:rsid w:val="00562D31"/>
    <w:rsid w:val="00566DDD"/>
    <w:rsid w:val="0059280F"/>
    <w:rsid w:val="005A29FE"/>
    <w:rsid w:val="005A2D1C"/>
    <w:rsid w:val="005C5A2B"/>
    <w:rsid w:val="005F0FC5"/>
    <w:rsid w:val="005F755A"/>
    <w:rsid w:val="00600212"/>
    <w:rsid w:val="0060318E"/>
    <w:rsid w:val="00607B8F"/>
    <w:rsid w:val="00614859"/>
    <w:rsid w:val="006263BD"/>
    <w:rsid w:val="00626BCC"/>
    <w:rsid w:val="0066025C"/>
    <w:rsid w:val="0067080A"/>
    <w:rsid w:val="00672EF2"/>
    <w:rsid w:val="006D079C"/>
    <w:rsid w:val="006E7B02"/>
    <w:rsid w:val="006F3B14"/>
    <w:rsid w:val="007163A7"/>
    <w:rsid w:val="0073137F"/>
    <w:rsid w:val="0073432D"/>
    <w:rsid w:val="00736E5C"/>
    <w:rsid w:val="00774AEB"/>
    <w:rsid w:val="007818DB"/>
    <w:rsid w:val="007839C4"/>
    <w:rsid w:val="00796710"/>
    <w:rsid w:val="007B1F89"/>
    <w:rsid w:val="007B3E4B"/>
    <w:rsid w:val="007C0FB5"/>
    <w:rsid w:val="007F5CF3"/>
    <w:rsid w:val="008049C4"/>
    <w:rsid w:val="00820223"/>
    <w:rsid w:val="00844A80"/>
    <w:rsid w:val="00850A55"/>
    <w:rsid w:val="008670FA"/>
    <w:rsid w:val="00872CB5"/>
    <w:rsid w:val="00884FE2"/>
    <w:rsid w:val="008938E1"/>
    <w:rsid w:val="008A6516"/>
    <w:rsid w:val="008A7B47"/>
    <w:rsid w:val="008A7F9F"/>
    <w:rsid w:val="008B3996"/>
    <w:rsid w:val="008C155D"/>
    <w:rsid w:val="008D02D4"/>
    <w:rsid w:val="008D3615"/>
    <w:rsid w:val="008D4247"/>
    <w:rsid w:val="008E4E02"/>
    <w:rsid w:val="008E7E2A"/>
    <w:rsid w:val="008F7546"/>
    <w:rsid w:val="0090075A"/>
    <w:rsid w:val="0090176E"/>
    <w:rsid w:val="00902FD1"/>
    <w:rsid w:val="009061B0"/>
    <w:rsid w:val="0091405A"/>
    <w:rsid w:val="00923AE0"/>
    <w:rsid w:val="009267CF"/>
    <w:rsid w:val="00942ADF"/>
    <w:rsid w:val="00946141"/>
    <w:rsid w:val="00954D24"/>
    <w:rsid w:val="00960DFD"/>
    <w:rsid w:val="009617EC"/>
    <w:rsid w:val="00966AD6"/>
    <w:rsid w:val="0098557F"/>
    <w:rsid w:val="009B21AD"/>
    <w:rsid w:val="009E44AF"/>
    <w:rsid w:val="009F2093"/>
    <w:rsid w:val="00A11FE7"/>
    <w:rsid w:val="00A349FB"/>
    <w:rsid w:val="00A438B8"/>
    <w:rsid w:val="00A57D9A"/>
    <w:rsid w:val="00A631AF"/>
    <w:rsid w:val="00AA5D19"/>
    <w:rsid w:val="00AA6E3E"/>
    <w:rsid w:val="00AC6479"/>
    <w:rsid w:val="00AE58F1"/>
    <w:rsid w:val="00AE7831"/>
    <w:rsid w:val="00B1674F"/>
    <w:rsid w:val="00B23544"/>
    <w:rsid w:val="00B44748"/>
    <w:rsid w:val="00B7009F"/>
    <w:rsid w:val="00B947F7"/>
    <w:rsid w:val="00B95A10"/>
    <w:rsid w:val="00BC1053"/>
    <w:rsid w:val="00BC6541"/>
    <w:rsid w:val="00BE0238"/>
    <w:rsid w:val="00BE6186"/>
    <w:rsid w:val="00BE61D3"/>
    <w:rsid w:val="00BF10FF"/>
    <w:rsid w:val="00C0624F"/>
    <w:rsid w:val="00C1047A"/>
    <w:rsid w:val="00C66CD8"/>
    <w:rsid w:val="00C6764D"/>
    <w:rsid w:val="00C77828"/>
    <w:rsid w:val="00C86981"/>
    <w:rsid w:val="00CA013E"/>
    <w:rsid w:val="00CB005E"/>
    <w:rsid w:val="00CB1EC5"/>
    <w:rsid w:val="00CB3836"/>
    <w:rsid w:val="00CD527D"/>
    <w:rsid w:val="00CE40E2"/>
    <w:rsid w:val="00CE4BEA"/>
    <w:rsid w:val="00D15FFB"/>
    <w:rsid w:val="00D338D5"/>
    <w:rsid w:val="00D45C21"/>
    <w:rsid w:val="00D60708"/>
    <w:rsid w:val="00D842D9"/>
    <w:rsid w:val="00DA22DF"/>
    <w:rsid w:val="00DA4E34"/>
    <w:rsid w:val="00DE5F8E"/>
    <w:rsid w:val="00DE62ED"/>
    <w:rsid w:val="00E002F1"/>
    <w:rsid w:val="00E00F8E"/>
    <w:rsid w:val="00E16E0E"/>
    <w:rsid w:val="00E172FC"/>
    <w:rsid w:val="00E43D93"/>
    <w:rsid w:val="00E50E44"/>
    <w:rsid w:val="00E551C2"/>
    <w:rsid w:val="00E7081B"/>
    <w:rsid w:val="00E92B5D"/>
    <w:rsid w:val="00ED5D24"/>
    <w:rsid w:val="00F03C4C"/>
    <w:rsid w:val="00F2765D"/>
    <w:rsid w:val="00F5752D"/>
    <w:rsid w:val="00F57DD3"/>
    <w:rsid w:val="00F64934"/>
    <w:rsid w:val="00F80DC8"/>
    <w:rsid w:val="00F905E3"/>
    <w:rsid w:val="00F948A2"/>
    <w:rsid w:val="00F94F31"/>
    <w:rsid w:val="00F94F80"/>
    <w:rsid w:val="00F95C16"/>
    <w:rsid w:val="00F95C4E"/>
    <w:rsid w:val="00F97A98"/>
    <w:rsid w:val="00FB032E"/>
    <w:rsid w:val="00FB688A"/>
    <w:rsid w:val="00FE03A1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C384BE"/>
  <w15:docId w15:val="{9AA421C0-0D79-40BD-A5E1-13249CB3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902FD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BC6"/>
    <w:pPr>
      <w:keepNext/>
      <w:keepLines/>
      <w:numPr>
        <w:numId w:val="4"/>
      </w:numPr>
      <w:spacing w:before="480" w:after="0"/>
      <w:outlineLvl w:val="0"/>
    </w:pPr>
    <w:rPr>
      <w:rFonts w:ascii="Cambria" w:hAnsi="Cambria"/>
      <w:b/>
      <w:bCs/>
      <w:caps/>
      <w:color w:val="001747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FD1"/>
    <w:pPr>
      <w:keepNext/>
      <w:keepLines/>
      <w:spacing w:before="200" w:after="0"/>
      <w:outlineLvl w:val="1"/>
    </w:pPr>
    <w:rPr>
      <w:rFonts w:ascii="Cambria" w:hAnsi="Cambria"/>
      <w:b/>
      <w:bCs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FD1"/>
    <w:pPr>
      <w:keepNext/>
      <w:keepLines/>
      <w:spacing w:before="200" w:after="0"/>
      <w:outlineLvl w:val="2"/>
    </w:pPr>
    <w:rPr>
      <w:rFonts w:ascii="Cambria" w:hAnsi="Cambria"/>
      <w:b/>
      <w:bCs/>
      <w:color w:val="00206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FD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00206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FD1"/>
    <w:pPr>
      <w:keepNext/>
      <w:keepLines/>
      <w:spacing w:before="200" w:after="0"/>
      <w:outlineLvl w:val="4"/>
    </w:pPr>
    <w:rPr>
      <w:rFonts w:ascii="Cambria" w:hAnsi="Cambria"/>
      <w:color w:val="000F2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FD1"/>
    <w:pPr>
      <w:keepNext/>
      <w:keepLines/>
      <w:spacing w:before="200" w:after="0"/>
      <w:outlineLvl w:val="5"/>
    </w:pPr>
    <w:rPr>
      <w:rFonts w:ascii="Cambria" w:hAnsi="Cambria"/>
      <w:i/>
      <w:iCs/>
      <w:color w:val="000F2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FD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FD1"/>
    <w:pPr>
      <w:keepNext/>
      <w:keepLines/>
      <w:spacing w:before="200" w:after="0"/>
      <w:outlineLvl w:val="7"/>
    </w:pPr>
    <w:rPr>
      <w:rFonts w:ascii="Cambria" w:hAnsi="Cambria"/>
      <w:color w:val="00206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FD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2FD1"/>
    <w:rPr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6175"/>
    <w:rPr>
      <w:sz w:val="22"/>
      <w:szCs w:val="22"/>
      <w:lang w:val="en-US" w:eastAsia="en-US" w:bidi="en-US"/>
    </w:rPr>
  </w:style>
  <w:style w:type="paragraph" w:styleId="BalloonText">
    <w:name w:val="Balloon Text"/>
    <w:basedOn w:val="Normal"/>
    <w:link w:val="BalloonTextChar"/>
    <w:rsid w:val="000D61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61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7BC6"/>
    <w:rPr>
      <w:rFonts w:ascii="Cambria" w:eastAsia="Times New Roman" w:hAnsi="Cambria" w:cs="Times New Roman"/>
      <w:b/>
      <w:bCs/>
      <w:caps/>
      <w:color w:val="001747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A6516"/>
    <w:pPr>
      <w:outlineLvl w:val="9"/>
    </w:pPr>
    <w:rPr>
      <w:color w:val="3C491E" w:themeColor="accent4" w:themeShade="4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D617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36E5C"/>
    <w:pPr>
      <w:tabs>
        <w:tab w:val="left" w:pos="450"/>
        <w:tab w:val="right" w:leader="dot" w:pos="1079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D6175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1876B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2FD1"/>
    <w:rPr>
      <w:rFonts w:ascii="Cambria" w:eastAsia="Times New Roman" w:hAnsi="Cambria" w:cs="Times New Roman"/>
      <w:b/>
      <w:bCs/>
      <w:color w:val="002060"/>
    </w:rPr>
  </w:style>
  <w:style w:type="table" w:styleId="TableGrid">
    <w:name w:val="Table Grid"/>
    <w:basedOn w:val="TableNormal"/>
    <w:rsid w:val="00FE03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4">
    <w:name w:val="Table Grid 4"/>
    <w:basedOn w:val="TableNormal"/>
    <w:rsid w:val="00222FC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Text">
    <w:name w:val="Default Text"/>
    <w:basedOn w:val="Normal"/>
    <w:rsid w:val="00222FC2"/>
    <w:rPr>
      <w:szCs w:val="20"/>
    </w:rPr>
  </w:style>
  <w:style w:type="paragraph" w:customStyle="1" w:styleId="CommentStyle">
    <w:name w:val="Comment Style"/>
    <w:basedOn w:val="Normal"/>
    <w:rsid w:val="00222FC2"/>
    <w:pPr>
      <w:spacing w:before="120"/>
    </w:pPr>
    <w:rPr>
      <w:i/>
      <w:color w:val="00008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1206"/>
    <w:pPr>
      <w:numPr>
        <w:ilvl w:val="1"/>
      </w:numPr>
    </w:pPr>
    <w:rPr>
      <w:rFonts w:ascii="Cambria" w:hAnsi="Cambria"/>
      <w:i/>
      <w:iCs/>
      <w:caps/>
      <w:color w:val="FFFFF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1206"/>
    <w:rPr>
      <w:rFonts w:ascii="Cambria" w:eastAsia="Times New Roman" w:hAnsi="Cambria" w:cs="Times New Roman"/>
      <w:i/>
      <w:iCs/>
      <w:caps/>
      <w:color w:val="FFFFFF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FD1"/>
    <w:rPr>
      <w:rFonts w:ascii="Cambria" w:eastAsia="Times New Roman" w:hAnsi="Cambria" w:cs="Times New Roman"/>
      <w:b/>
      <w:bCs/>
      <w:color w:val="00206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2FD1"/>
    <w:rPr>
      <w:rFonts w:ascii="Cambria" w:eastAsia="Times New Roman" w:hAnsi="Cambria" w:cs="Times New Roman"/>
      <w:b/>
      <w:bCs/>
      <w:i/>
      <w:iCs/>
      <w:color w:val="002060"/>
    </w:rPr>
  </w:style>
  <w:style w:type="character" w:customStyle="1" w:styleId="Heading5Char">
    <w:name w:val="Heading 5 Char"/>
    <w:basedOn w:val="DefaultParagraphFont"/>
    <w:link w:val="Heading5"/>
    <w:uiPriority w:val="9"/>
    <w:rsid w:val="00902FD1"/>
    <w:rPr>
      <w:rFonts w:ascii="Cambria" w:eastAsia="Times New Roman" w:hAnsi="Cambria" w:cs="Times New Roman"/>
      <w:color w:val="000F2F"/>
    </w:rPr>
  </w:style>
  <w:style w:type="character" w:customStyle="1" w:styleId="Heading6Char">
    <w:name w:val="Heading 6 Char"/>
    <w:basedOn w:val="DefaultParagraphFont"/>
    <w:link w:val="Heading6"/>
    <w:uiPriority w:val="9"/>
    <w:rsid w:val="00902FD1"/>
    <w:rPr>
      <w:rFonts w:ascii="Cambria" w:eastAsia="Times New Roman" w:hAnsi="Cambria" w:cs="Times New Roman"/>
      <w:i/>
      <w:iCs/>
      <w:color w:val="000F2F"/>
    </w:rPr>
  </w:style>
  <w:style w:type="character" w:customStyle="1" w:styleId="Heading7Char">
    <w:name w:val="Heading 7 Char"/>
    <w:basedOn w:val="DefaultParagraphFont"/>
    <w:link w:val="Heading7"/>
    <w:uiPriority w:val="9"/>
    <w:rsid w:val="00902FD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902FD1"/>
    <w:rPr>
      <w:rFonts w:ascii="Cambria" w:eastAsia="Times New Roman" w:hAnsi="Cambria" w:cs="Times New Roman"/>
      <w:color w:val="00206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02FD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2FD1"/>
    <w:pPr>
      <w:spacing w:line="240" w:lineRule="auto"/>
    </w:pPr>
    <w:rPr>
      <w:b/>
      <w:bCs/>
      <w:color w:val="00206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2FD1"/>
    <w:pPr>
      <w:pBdr>
        <w:bottom w:val="single" w:sz="8" w:space="4" w:color="002060"/>
      </w:pBdr>
      <w:spacing w:after="300" w:line="240" w:lineRule="auto"/>
      <w:contextualSpacing/>
    </w:pPr>
    <w:rPr>
      <w:rFonts w:ascii="Cambria" w:hAnsi="Cambria"/>
      <w:color w:val="34343E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FD1"/>
    <w:rPr>
      <w:rFonts w:ascii="Cambria" w:eastAsia="Times New Roman" w:hAnsi="Cambria" w:cs="Times New Roman"/>
      <w:color w:val="34343E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02FD1"/>
    <w:rPr>
      <w:b/>
      <w:bCs/>
    </w:rPr>
  </w:style>
  <w:style w:type="character" w:styleId="Emphasis">
    <w:name w:val="Emphasis"/>
    <w:basedOn w:val="DefaultParagraphFont"/>
    <w:uiPriority w:val="20"/>
    <w:qFormat/>
    <w:rsid w:val="00902FD1"/>
    <w:rPr>
      <w:i/>
      <w:iCs/>
    </w:rPr>
  </w:style>
  <w:style w:type="paragraph" w:styleId="ListParagraph">
    <w:name w:val="List Paragraph"/>
    <w:basedOn w:val="Normal"/>
    <w:uiPriority w:val="34"/>
    <w:qFormat/>
    <w:rsid w:val="00902F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2FD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902FD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FD1"/>
    <w:pPr>
      <w:pBdr>
        <w:bottom w:val="single" w:sz="4" w:space="4" w:color="002060"/>
      </w:pBdr>
      <w:spacing w:before="200" w:after="280"/>
      <w:ind w:left="936" w:right="936"/>
    </w:pPr>
    <w:rPr>
      <w:b/>
      <w:bCs/>
      <w:i/>
      <w:iCs/>
      <w:color w:val="00206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FD1"/>
    <w:rPr>
      <w:b/>
      <w:bCs/>
      <w:i/>
      <w:iCs/>
      <w:color w:val="002060"/>
    </w:rPr>
  </w:style>
  <w:style w:type="character" w:styleId="SubtleEmphasis">
    <w:name w:val="Subtle Emphasis"/>
    <w:basedOn w:val="DefaultParagraphFont"/>
    <w:uiPriority w:val="19"/>
    <w:qFormat/>
    <w:rsid w:val="00902FD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902FD1"/>
    <w:rPr>
      <w:b/>
      <w:bCs/>
      <w:i/>
      <w:iCs/>
      <w:color w:val="002060"/>
    </w:rPr>
  </w:style>
  <w:style w:type="character" w:styleId="SubtleReference">
    <w:name w:val="Subtle Reference"/>
    <w:basedOn w:val="DefaultParagraphFont"/>
    <w:uiPriority w:val="31"/>
    <w:qFormat/>
    <w:rsid w:val="00902FD1"/>
    <w:rPr>
      <w:smallCaps/>
      <w:color w:val="9FB8CD"/>
      <w:u w:val="single"/>
    </w:rPr>
  </w:style>
  <w:style w:type="character" w:styleId="IntenseReference">
    <w:name w:val="Intense Reference"/>
    <w:basedOn w:val="DefaultParagraphFont"/>
    <w:uiPriority w:val="32"/>
    <w:qFormat/>
    <w:rsid w:val="00902FD1"/>
    <w:rPr>
      <w:b/>
      <w:bCs/>
      <w:smallCaps/>
      <w:color w:val="9FB8C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2FD1"/>
    <w:rPr>
      <w:b/>
      <w:bCs/>
      <w:smallCaps/>
      <w:spacing w:val="5"/>
    </w:rPr>
  </w:style>
  <w:style w:type="paragraph" w:customStyle="1" w:styleId="DisplayText">
    <w:name w:val="_Display Text"/>
    <w:rsid w:val="009B21AD"/>
    <w:rPr>
      <w:rFonts w:ascii="Arial" w:hAnsi="Arial"/>
      <w:sz w:val="24"/>
    </w:rPr>
  </w:style>
  <w:style w:type="paragraph" w:styleId="BodyText">
    <w:name w:val="Body Text"/>
    <w:basedOn w:val="Normal"/>
    <w:link w:val="BodyTextChar"/>
    <w:rsid w:val="00902FD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02FD1"/>
  </w:style>
  <w:style w:type="table" w:styleId="TableGrid3">
    <w:name w:val="Table Grid 3"/>
    <w:basedOn w:val="TableNormal"/>
    <w:rsid w:val="008A7F9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rsid w:val="003E7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BC6"/>
  </w:style>
  <w:style w:type="paragraph" w:styleId="Footer">
    <w:name w:val="footer"/>
    <w:basedOn w:val="Normal"/>
    <w:link w:val="FooterChar"/>
    <w:uiPriority w:val="99"/>
    <w:rsid w:val="003E7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BC6"/>
  </w:style>
  <w:style w:type="paragraph" w:customStyle="1" w:styleId="ProjConnbodytext">
    <w:name w:val="ProjConn bodytext"/>
    <w:basedOn w:val="Normal"/>
    <w:rsid w:val="008D02D4"/>
    <w:pPr>
      <w:spacing w:before="120" w:after="0" w:line="240" w:lineRule="auto"/>
      <w:jc w:val="both"/>
    </w:pPr>
    <w:rPr>
      <w:rFonts w:ascii="Arial" w:hAnsi="Arial" w:cs="Arial"/>
      <w:lang w:eastAsia="ja-JP" w:bidi="ar-SA"/>
    </w:rPr>
  </w:style>
  <w:style w:type="table" w:styleId="MediumGrid3-Accent1">
    <w:name w:val="Medium Grid 3 Accent 1"/>
    <w:basedOn w:val="TableNormal"/>
    <w:uiPriority w:val="69"/>
    <w:rsid w:val="008A65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6923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6923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6923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2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293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8A651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8A6516"/>
    <w:tblPr>
      <w:tblStyleRowBandSize w:val="1"/>
      <w:tblStyleColBandSize w:val="1"/>
      <w:tblBorders>
        <w:top w:val="single" w:sz="8" w:space="0" w:color="C3D69B" w:themeColor="accent2"/>
        <w:left w:val="single" w:sz="8" w:space="0" w:color="C3D69B" w:themeColor="accent2"/>
        <w:bottom w:val="single" w:sz="8" w:space="0" w:color="C3D69B" w:themeColor="accent2"/>
        <w:right w:val="single" w:sz="8" w:space="0" w:color="C3D69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D69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69B" w:themeColor="accent2"/>
          <w:left w:val="single" w:sz="8" w:space="0" w:color="C3D69B" w:themeColor="accent2"/>
          <w:bottom w:val="single" w:sz="8" w:space="0" w:color="C3D69B" w:themeColor="accent2"/>
          <w:right w:val="single" w:sz="8" w:space="0" w:color="C3D69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D69B" w:themeColor="accent2"/>
          <w:left w:val="single" w:sz="8" w:space="0" w:color="C3D69B" w:themeColor="accent2"/>
          <w:bottom w:val="single" w:sz="8" w:space="0" w:color="C3D69B" w:themeColor="accent2"/>
          <w:right w:val="single" w:sz="8" w:space="0" w:color="C3D69B" w:themeColor="accent2"/>
        </w:tcBorders>
      </w:tcPr>
    </w:tblStylePr>
    <w:tblStylePr w:type="band1Horz">
      <w:tblPr/>
      <w:tcPr>
        <w:tcBorders>
          <w:top w:val="single" w:sz="8" w:space="0" w:color="C3D69B" w:themeColor="accent2"/>
          <w:left w:val="single" w:sz="8" w:space="0" w:color="C3D69B" w:themeColor="accent2"/>
          <w:bottom w:val="single" w:sz="8" w:space="0" w:color="C3D69B" w:themeColor="accent2"/>
          <w:right w:val="single" w:sz="8" w:space="0" w:color="C3D69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A651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semiHidden/>
    <w:unhideWhenUsed/>
    <w:rsid w:val="003765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765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7657C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76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7657C"/>
    <w:rPr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connor2\Documents\Testing%20Processes\3.1%20Create%20FRD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aper">
  <a:themeElements>
    <a:clrScheme name="CBRE">
      <a:dk1>
        <a:sysClr val="windowText" lastClr="000000"/>
      </a:dk1>
      <a:lt1>
        <a:sysClr val="window" lastClr="FFFFFF"/>
      </a:lt1>
      <a:dk2>
        <a:srgbClr val="76923C"/>
      </a:dk2>
      <a:lt2>
        <a:srgbClr val="EEECE1"/>
      </a:lt2>
      <a:accent1>
        <a:srgbClr val="76923C"/>
      </a:accent1>
      <a:accent2>
        <a:srgbClr val="C3D69B"/>
      </a:accent2>
      <a:accent3>
        <a:srgbClr val="9BBB59"/>
      </a:accent3>
      <a:accent4>
        <a:srgbClr val="D7E3BC"/>
      </a:accent4>
      <a:accent5>
        <a:srgbClr val="76923C"/>
      </a:accent5>
      <a:accent6>
        <a:srgbClr val="76923C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2010</PublishDate>
  <Abstract/>
  <CompanyAddress>300 Court Street, Memphis, Tennessee 38103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piDescription xmlns="http://schemas.microsoft.com/sharepoint/v3" xsi:nil="true"/>
    <ol_Department xmlns="http://schemas.microsoft.com/sharepoint/v3" xsi:nil="true"/>
    <_DCDateCreat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ED5B41059B641A470B1635687B033" ma:contentTypeVersion="1" ma:contentTypeDescription="Create a new document." ma:contentTypeScope="" ma:versionID="55c3661db67b6d6a5c349d0f9a8b8466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da0190fbad0deae1b78938a0c86fe002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Created" minOccurs="0"/>
                <xsd:element ref="ns1:KpiDescription" minOccurs="0"/>
                <xsd:element ref="ns1:ol_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KpiDescription" ma:index="10" nillable="true" ma:displayName="Description" ma:description="The description provides information about the purpose of the goal." ma:internalName="KpiDescription">
      <xsd:simpleType>
        <xsd:restriction base="dms:Note">
          <xsd:maxLength value="255"/>
        </xsd:restriction>
      </xsd:simpleType>
    </xsd:element>
    <xsd:element name="ol_Department" ma:index="11" nillable="true" ma:displayName="Department" ma:internalName="ol_Departmen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9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23671-4A28-4864-909F-6B4633184D5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72F6D54D-2C19-488F-9FA8-B81D635C48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F50D09-CF0E-4DAC-8E93-528DDB7C15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9764C35-B8D9-490F-A484-D6EA48352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3.1 Create FRD.dotx</Template>
  <TotalTime>93</TotalTime>
  <Pages>7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Input Project Name Here</vt:lpstr>
    </vt:vector>
  </TitlesOfParts>
  <Company>First Horizon national Corporation</Company>
  <LinksUpToDate>false</LinksUpToDate>
  <CharactersWithSpaces>4105</CharactersWithSpaces>
  <SharedDoc>false</SharedDoc>
  <HLinks>
    <vt:vector size="90" baseType="variant">
      <vt:variant>
        <vt:i4>6029353</vt:i4>
      </vt:variant>
      <vt:variant>
        <vt:i4>153</vt:i4>
      </vt:variant>
      <vt:variant>
        <vt:i4>0</vt:i4>
      </vt:variant>
      <vt:variant>
        <vt:i4>5</vt:i4>
      </vt:variant>
      <vt:variant>
        <vt:lpwstr>http://www.dev.myfirstnet.com/qualityassurance/Blueprint/Blueprint_Requirements_Center_Help.htm</vt:lpwstr>
      </vt:variant>
      <vt:variant>
        <vt:lpwstr>Introduction.htm</vt:lpwstr>
      </vt:variant>
      <vt:variant>
        <vt:i4>6029353</vt:i4>
      </vt:variant>
      <vt:variant>
        <vt:i4>150</vt:i4>
      </vt:variant>
      <vt:variant>
        <vt:i4>0</vt:i4>
      </vt:variant>
      <vt:variant>
        <vt:i4>5</vt:i4>
      </vt:variant>
      <vt:variant>
        <vt:lpwstr>http://www.dev.myfirstnet.com/qualityassurance/Blueprint/Blueprint_Requirements_Center_Help.htm</vt:lpwstr>
      </vt:variant>
      <vt:variant>
        <vt:lpwstr>Introduction.htm</vt:lpwstr>
      </vt:variant>
      <vt:variant>
        <vt:i4>0</vt:i4>
      </vt:variant>
      <vt:variant>
        <vt:i4>75</vt:i4>
      </vt:variant>
      <vt:variant>
        <vt:i4>0</vt:i4>
      </vt:variant>
      <vt:variant>
        <vt:i4>5</vt:i4>
      </vt:variant>
      <vt:variant>
        <vt:lpwstr>http://www.myfirstnet.com/ea/cm/</vt:lpwstr>
      </vt:variant>
      <vt:variant>
        <vt:lpwstr/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_Toc272493599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_Toc272493598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_Toc272493597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_Toc272493596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_Toc272493595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_Toc272493594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_Toc272493593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_Toc272493592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_Toc272493591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_Toc272493590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_Toc272493589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_Toc272493588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Input Project Name Here</dc:title>
  <dc:subject>Functional and Nonfunctional Requirements Document</dc:subject>
  <dc:creator>test</dc:creator>
  <cp:keywords/>
  <cp:lastModifiedBy>Shane Livingston</cp:lastModifiedBy>
  <cp:revision>8</cp:revision>
  <cp:lastPrinted>2020-03-08T02:33:00Z</cp:lastPrinted>
  <dcterms:created xsi:type="dcterms:W3CDTF">2020-03-07T21:13:00Z</dcterms:created>
  <dcterms:modified xsi:type="dcterms:W3CDTF">2020-03-08T02:39:00Z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0x010100FE5ED5B41059B641A470B1635687B033</vt:lpwstr>
  </property>
</Properties>
</file>